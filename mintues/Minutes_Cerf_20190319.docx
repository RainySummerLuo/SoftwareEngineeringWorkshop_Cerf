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54696" w14:textId="77777777" w:rsidR="00554276" w:rsidRPr="0031653A" w:rsidRDefault="00222841" w:rsidP="00620AE8">
      <w:pPr>
        <w:pStyle w:val="Heading1"/>
        <w:rPr>
          <w:rFonts w:ascii="Calibri" w:hAnsi="Calibri"/>
        </w:rPr>
      </w:pPr>
      <w:r w:rsidRPr="0031653A">
        <w:rPr>
          <w:rFonts w:ascii="Calibri" w:hAnsi="Calibri"/>
          <w:bCs w:val="0"/>
          <w:i w:val="0"/>
          <w:iCs/>
        </w:rPr>
        <w:t>Cerf</w:t>
      </w:r>
      <w:r w:rsidR="005F2808" w:rsidRPr="0031653A">
        <w:rPr>
          <w:rFonts w:ascii="Calibri" w:hAnsi="Calibri"/>
          <w:i w:val="0"/>
          <w:iCs/>
          <w:lang w:eastAsia="zh-CN"/>
        </w:rPr>
        <w:br/>
      </w:r>
      <w:r w:rsidR="00554276" w:rsidRPr="0031653A">
        <w:rPr>
          <w:rFonts w:ascii="Calibri" w:hAnsi="Calibri"/>
          <w:b w:val="0"/>
          <w:bCs w:val="0"/>
          <w:i w:val="0"/>
          <w:iCs/>
        </w:rPr>
        <w:t>Meeting Minutes</w:t>
      </w:r>
    </w:p>
    <w:p w14:paraId="6561AEA0" w14:textId="627C9F1C" w:rsidR="00554276" w:rsidRPr="0031653A" w:rsidRDefault="00F1168D" w:rsidP="00B75CFC">
      <w:pPr>
        <w:pStyle w:val="Date"/>
        <w:rPr>
          <w:rFonts w:ascii="Calibri" w:hAnsi="Calibri"/>
        </w:rPr>
      </w:pPr>
      <w:r>
        <w:rPr>
          <w:rFonts w:ascii="Calibri" w:hAnsi="Calibri"/>
        </w:rPr>
        <w:t>3</w:t>
      </w:r>
      <w:r w:rsidR="001E7A9E" w:rsidRPr="0031653A">
        <w:rPr>
          <w:rFonts w:ascii="Calibri" w:hAnsi="Calibri"/>
        </w:rPr>
        <w:t>/</w:t>
      </w:r>
      <w:r w:rsidR="00451C82">
        <w:rPr>
          <w:rFonts w:ascii="Calibri" w:hAnsi="Calibri"/>
        </w:rPr>
        <w:t>1</w:t>
      </w:r>
      <w:r w:rsidR="00F42515">
        <w:rPr>
          <w:rFonts w:ascii="Calibri" w:hAnsi="Calibri"/>
        </w:rPr>
        <w:t>9</w:t>
      </w:r>
      <w:r w:rsidR="001E7A9E" w:rsidRPr="0031653A">
        <w:rPr>
          <w:rFonts w:ascii="Calibri" w:hAnsi="Calibri"/>
        </w:rPr>
        <w:t>/2019</w:t>
      </w:r>
    </w:p>
    <w:p w14:paraId="6F750A90" w14:textId="77777777" w:rsidR="00554276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>Call to order</w:t>
      </w:r>
    </w:p>
    <w:p w14:paraId="7823195D" w14:textId="4B898798" w:rsidR="0015180F" w:rsidRPr="0031653A" w:rsidRDefault="001D6546" w:rsidP="00AE361F">
      <w:pPr>
        <w:pStyle w:val="BodyText2"/>
        <w:rPr>
          <w:rFonts w:ascii="Calibri" w:hAnsi="Calibri"/>
        </w:rPr>
      </w:pPr>
      <w:proofErr w:type="spellStart"/>
      <w:r w:rsidRPr="001D6546">
        <w:rPr>
          <w:rFonts w:ascii="Calibri" w:hAnsi="Calibri"/>
          <w:b/>
        </w:rPr>
        <w:t>Zhiyi</w:t>
      </w:r>
      <w:proofErr w:type="spellEnd"/>
      <w:r w:rsidRPr="001D6546">
        <w:rPr>
          <w:rFonts w:ascii="Calibri" w:hAnsi="Calibri"/>
          <w:b/>
        </w:rPr>
        <w:t xml:space="preserve"> Zhang </w:t>
      </w:r>
      <w:r w:rsidR="0015180F" w:rsidRPr="0031653A">
        <w:rPr>
          <w:rFonts w:ascii="Calibri" w:hAnsi="Calibri"/>
        </w:rPr>
        <w:t xml:space="preserve">called to order the regular meeting of </w:t>
      </w:r>
      <w:r w:rsidR="00884F96" w:rsidRPr="0031653A">
        <w:rPr>
          <w:rFonts w:ascii="Calibri" w:hAnsi="Calibri"/>
          <w:b/>
        </w:rPr>
        <w:t>Cerf</w:t>
      </w:r>
      <w:r w:rsidR="0015180F" w:rsidRPr="0031653A">
        <w:rPr>
          <w:rFonts w:ascii="Calibri" w:hAnsi="Calibri"/>
        </w:rPr>
        <w:t xml:space="preserve"> at </w:t>
      </w:r>
      <w:r w:rsidR="00A528B1">
        <w:rPr>
          <w:rFonts w:ascii="Calibri" w:hAnsi="Calibri"/>
          <w:b/>
        </w:rPr>
        <w:t>21</w:t>
      </w:r>
      <w:r w:rsidR="00222841" w:rsidRPr="0031653A">
        <w:rPr>
          <w:rFonts w:ascii="Calibri" w:hAnsi="Calibri"/>
          <w:b/>
        </w:rPr>
        <w:t>:00</w:t>
      </w:r>
      <w:r w:rsidR="0015180F" w:rsidRPr="0031653A">
        <w:rPr>
          <w:rFonts w:ascii="Calibri" w:hAnsi="Calibri"/>
        </w:rPr>
        <w:t xml:space="preserve"> on </w:t>
      </w:r>
      <w:r w:rsidR="008B0B1B">
        <w:rPr>
          <w:rFonts w:ascii="Calibri" w:hAnsi="Calibri"/>
          <w:b/>
        </w:rPr>
        <w:t>3</w:t>
      </w:r>
      <w:r w:rsidR="00EA3B3F" w:rsidRPr="0031653A">
        <w:rPr>
          <w:rFonts w:ascii="Calibri" w:hAnsi="Calibri"/>
          <w:b/>
        </w:rPr>
        <w:t>/</w:t>
      </w:r>
      <w:r w:rsidR="00615376">
        <w:rPr>
          <w:rFonts w:ascii="Calibri" w:hAnsi="Calibri"/>
          <w:b/>
        </w:rPr>
        <w:t>1</w:t>
      </w:r>
      <w:r w:rsidR="00EA06A2">
        <w:rPr>
          <w:rFonts w:ascii="Calibri" w:hAnsi="Calibri"/>
          <w:b/>
        </w:rPr>
        <w:t>9</w:t>
      </w:r>
      <w:r w:rsidR="00EA3B3F" w:rsidRPr="0031653A">
        <w:rPr>
          <w:rFonts w:ascii="Calibri" w:hAnsi="Calibri"/>
          <w:b/>
        </w:rPr>
        <w:t>/2019</w:t>
      </w:r>
      <w:r w:rsidR="0015180F" w:rsidRPr="0031653A">
        <w:rPr>
          <w:rFonts w:ascii="Calibri" w:hAnsi="Calibri"/>
        </w:rPr>
        <w:t xml:space="preserve"> in </w:t>
      </w:r>
      <w:r w:rsidR="001F79D7">
        <w:rPr>
          <w:rFonts w:ascii="Calibri" w:hAnsi="Calibri"/>
          <w:b/>
        </w:rPr>
        <w:t xml:space="preserve">V25 </w:t>
      </w:r>
      <w:r w:rsidR="001F79D7">
        <w:rPr>
          <w:rFonts w:ascii="Calibri" w:hAnsi="Calibri" w:hint="eastAsia"/>
          <w:b/>
          <w:lang w:eastAsia="zh-CN"/>
        </w:rPr>
        <w:t>Hall</w:t>
      </w:r>
      <w:r w:rsidR="0015180F" w:rsidRPr="0031653A">
        <w:rPr>
          <w:rFonts w:ascii="Calibri" w:hAnsi="Calibri"/>
        </w:rPr>
        <w:t>.</w:t>
      </w:r>
    </w:p>
    <w:p w14:paraId="75910A14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Roll </w:t>
      </w:r>
      <w:r w:rsidR="006928C1" w:rsidRPr="0031653A">
        <w:rPr>
          <w:rFonts w:ascii="Calibri" w:hAnsi="Calibri"/>
        </w:rPr>
        <w:t>c</w:t>
      </w:r>
      <w:r w:rsidRPr="0031653A">
        <w:rPr>
          <w:rFonts w:ascii="Calibri" w:hAnsi="Calibri"/>
        </w:rPr>
        <w:t>all</w:t>
      </w:r>
    </w:p>
    <w:p w14:paraId="583CA6DD" w14:textId="77777777" w:rsidR="0015180F" w:rsidRPr="0031653A" w:rsidRDefault="00061723" w:rsidP="00AE361F">
      <w:pPr>
        <w:pStyle w:val="BodyText2"/>
        <w:rPr>
          <w:rFonts w:ascii="Calibri" w:hAnsi="Calibri"/>
        </w:rPr>
      </w:pPr>
      <w:r>
        <w:rPr>
          <w:rFonts w:ascii="Calibri" w:hAnsi="Calibri"/>
          <w:b/>
        </w:rPr>
        <w:t xml:space="preserve">Zichen Luo </w:t>
      </w:r>
      <w:r w:rsidR="0015180F" w:rsidRPr="0031653A">
        <w:rPr>
          <w:rFonts w:ascii="Calibri" w:hAnsi="Calibri"/>
        </w:rPr>
        <w:t xml:space="preserve">conducted a roll call. The following </w:t>
      </w:r>
      <w:r w:rsidR="006928C1" w:rsidRPr="0031653A">
        <w:rPr>
          <w:rFonts w:ascii="Calibri" w:hAnsi="Calibri"/>
        </w:rPr>
        <w:t>persons</w:t>
      </w:r>
      <w:r w:rsidR="0015180F" w:rsidRPr="0031653A">
        <w:rPr>
          <w:rFonts w:ascii="Calibri" w:hAnsi="Calibri"/>
        </w:rPr>
        <w:t xml:space="preserve"> were present: </w:t>
      </w:r>
    </w:p>
    <w:p w14:paraId="29DA4108" w14:textId="77777777" w:rsidR="00070EF2" w:rsidRPr="0031653A" w:rsidRDefault="00A72406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 xml:space="preserve">ZHANG </w:t>
      </w:r>
      <w:proofErr w:type="spellStart"/>
      <w:r w:rsidR="00EB4CAE" w:rsidRPr="0031653A">
        <w:rPr>
          <w:rFonts w:ascii="Calibri" w:hAnsi="Calibri"/>
          <w:b/>
        </w:rPr>
        <w:t>Zhiyi</w:t>
      </w:r>
      <w:proofErr w:type="spellEnd"/>
      <w:r w:rsidR="0048658B" w:rsidRPr="0031653A">
        <w:rPr>
          <w:rFonts w:ascii="Calibri" w:hAnsi="Calibri"/>
          <w:b/>
        </w:rPr>
        <w:t xml:space="preserve"> (Otto)</w:t>
      </w:r>
    </w:p>
    <w:p w14:paraId="34FD9418" w14:textId="77777777" w:rsidR="00A72406" w:rsidRPr="0031653A" w:rsidRDefault="00AC42C1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>LUO</w:t>
      </w:r>
      <w:r w:rsidR="00EB4CAE" w:rsidRPr="0031653A">
        <w:rPr>
          <w:rFonts w:ascii="Calibri" w:hAnsi="Calibri"/>
          <w:b/>
        </w:rPr>
        <w:t xml:space="preserve"> Zichen</w:t>
      </w:r>
      <w:r w:rsidRPr="0031653A">
        <w:rPr>
          <w:rFonts w:ascii="Calibri" w:hAnsi="Calibri"/>
          <w:b/>
        </w:rPr>
        <w:t xml:space="preserve"> (Laurence)</w:t>
      </w:r>
    </w:p>
    <w:p w14:paraId="7F271B6E" w14:textId="77777777" w:rsidR="00A72406" w:rsidRPr="0031653A" w:rsidRDefault="00D31B35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 xml:space="preserve">LU </w:t>
      </w:r>
      <w:proofErr w:type="spellStart"/>
      <w:r w:rsidR="00A72406" w:rsidRPr="0031653A">
        <w:rPr>
          <w:rFonts w:ascii="Calibri" w:hAnsi="Calibri"/>
          <w:b/>
        </w:rPr>
        <w:t>Guangxing</w:t>
      </w:r>
      <w:proofErr w:type="spellEnd"/>
      <w:r w:rsidR="00AC42C1" w:rsidRPr="0031653A">
        <w:rPr>
          <w:rFonts w:ascii="Calibri" w:hAnsi="Calibri"/>
          <w:b/>
        </w:rPr>
        <w:t xml:space="preserve"> (Douglas)</w:t>
      </w:r>
    </w:p>
    <w:p w14:paraId="1A544C71" w14:textId="77777777" w:rsidR="005200D0" w:rsidRPr="0031653A" w:rsidRDefault="00D31B35" w:rsidP="00C87F8D">
      <w:pPr>
        <w:pStyle w:val="BodyText2"/>
        <w:numPr>
          <w:ilvl w:val="0"/>
          <w:numId w:val="25"/>
        </w:numPr>
        <w:rPr>
          <w:rFonts w:ascii="Calibri" w:hAnsi="Calibri"/>
        </w:rPr>
      </w:pPr>
      <w:r w:rsidRPr="0031653A">
        <w:rPr>
          <w:rFonts w:ascii="Calibri" w:hAnsi="Calibri"/>
          <w:b/>
        </w:rPr>
        <w:t xml:space="preserve">WANG </w:t>
      </w:r>
      <w:r w:rsidR="005200D0" w:rsidRPr="0031653A">
        <w:rPr>
          <w:rFonts w:ascii="Calibri" w:hAnsi="Calibri"/>
          <w:b/>
        </w:rPr>
        <w:t>Yuan</w:t>
      </w:r>
      <w:r w:rsidR="00791D86" w:rsidRPr="0031653A">
        <w:rPr>
          <w:rFonts w:ascii="Calibri" w:hAnsi="Calibri"/>
          <w:b/>
        </w:rPr>
        <w:t xml:space="preserve"> (Wayne)</w:t>
      </w:r>
    </w:p>
    <w:p w14:paraId="2F0539BC" w14:textId="77777777" w:rsidR="0015180F" w:rsidRPr="00E729B4" w:rsidRDefault="0015180F" w:rsidP="00687389">
      <w:pPr>
        <w:pStyle w:val="ListNumber"/>
        <w:rPr>
          <w:rFonts w:ascii="Calibri" w:hAnsi="Calibri"/>
        </w:rPr>
      </w:pPr>
      <w:r w:rsidRPr="00E729B4">
        <w:rPr>
          <w:rFonts w:ascii="Calibri" w:hAnsi="Calibri"/>
        </w:rPr>
        <w:t>Approval of minutes</w:t>
      </w:r>
      <w:r w:rsidR="00680296" w:rsidRPr="00E729B4">
        <w:rPr>
          <w:rFonts w:ascii="Calibri" w:hAnsi="Calibri"/>
        </w:rPr>
        <w:t xml:space="preserve"> from last meeting</w:t>
      </w:r>
    </w:p>
    <w:p w14:paraId="76849AFD" w14:textId="6F684F20" w:rsidR="00680296" w:rsidRPr="00E729B4" w:rsidRDefault="002C6CE8" w:rsidP="00AE361F">
      <w:pPr>
        <w:pStyle w:val="BodyText2"/>
        <w:rPr>
          <w:rFonts w:ascii="Calibri" w:hAnsi="Calibri"/>
        </w:rPr>
      </w:pPr>
      <w:r w:rsidRPr="000F66E2">
        <w:rPr>
          <w:rFonts w:ascii="Calibri" w:hAnsi="Calibri" w:hint="eastAsia"/>
          <w:b/>
          <w:lang w:eastAsia="zh-CN"/>
        </w:rPr>
        <w:t>Zichen</w:t>
      </w:r>
      <w:r w:rsidRPr="000F66E2">
        <w:rPr>
          <w:rFonts w:ascii="Calibri" w:hAnsi="Calibri"/>
          <w:b/>
        </w:rPr>
        <w:t xml:space="preserve"> Luo</w:t>
      </w:r>
      <w:r w:rsidR="00680296" w:rsidRPr="00E729B4">
        <w:rPr>
          <w:rFonts w:ascii="Calibri" w:hAnsi="Calibri"/>
        </w:rPr>
        <w:t xml:space="preserve"> read the minutes from the last meeting. The minutes were approved</w:t>
      </w:r>
      <w:r w:rsidR="008240DA" w:rsidRPr="00E729B4">
        <w:rPr>
          <w:rFonts w:ascii="Calibri" w:hAnsi="Calibri"/>
        </w:rPr>
        <w:t xml:space="preserve"> as read</w:t>
      </w:r>
      <w:r w:rsidR="00680296" w:rsidRPr="00E729B4">
        <w:rPr>
          <w:rFonts w:ascii="Calibri" w:hAnsi="Calibri"/>
        </w:rPr>
        <w:t>.</w:t>
      </w:r>
    </w:p>
    <w:p w14:paraId="583AD6DE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Open </w:t>
      </w:r>
      <w:r w:rsidR="006928C1" w:rsidRPr="0031653A">
        <w:rPr>
          <w:rFonts w:ascii="Calibri" w:hAnsi="Calibri"/>
        </w:rPr>
        <w:t>i</w:t>
      </w:r>
      <w:r w:rsidRPr="0031653A">
        <w:rPr>
          <w:rFonts w:ascii="Calibri" w:hAnsi="Calibri"/>
        </w:rPr>
        <w:t>ssues</w:t>
      </w:r>
    </w:p>
    <w:p w14:paraId="68FCA652" w14:textId="466687B2" w:rsidR="008443B3" w:rsidRDefault="0032133C" w:rsidP="00465D67">
      <w:pPr>
        <w:pStyle w:val="ListNumber3"/>
        <w:rPr>
          <w:rFonts w:ascii="Calibri" w:hAnsi="Calibri"/>
        </w:rPr>
      </w:pPr>
      <w:r>
        <w:rPr>
          <w:rFonts w:ascii="Calibri" w:hAnsi="Calibri"/>
          <w:lang w:eastAsia="zh-CN"/>
        </w:rPr>
        <w:t xml:space="preserve">Discuss the </w:t>
      </w:r>
      <w:r w:rsidR="00220A71">
        <w:rPr>
          <w:rFonts w:ascii="Calibri" w:hAnsi="Calibri" w:hint="eastAsia"/>
          <w:lang w:eastAsia="zh-CN"/>
        </w:rPr>
        <w:t>th</w:t>
      </w:r>
      <w:r w:rsidR="00220A71">
        <w:rPr>
          <w:rFonts w:ascii="Calibri" w:hAnsi="Calibri"/>
          <w:lang w:eastAsia="zh-CN"/>
        </w:rPr>
        <w:t xml:space="preserve">ird </w:t>
      </w:r>
      <w:bookmarkStart w:id="0" w:name="_GoBack"/>
      <w:bookmarkEnd w:id="0"/>
      <w:r>
        <w:rPr>
          <w:rFonts w:ascii="Calibri" w:hAnsi="Calibri"/>
          <w:lang w:eastAsia="zh-CN"/>
        </w:rPr>
        <w:t>version of SRS document.</w:t>
      </w:r>
    </w:p>
    <w:p w14:paraId="4B648E40" w14:textId="683DDCC6" w:rsidR="0083449B" w:rsidRPr="00465D67" w:rsidRDefault="0083449B" w:rsidP="0083449B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r>
        <w:rPr>
          <w:rFonts w:ascii="Calibri" w:hAnsi="Calibri"/>
        </w:rPr>
        <w:t>Fin</w:t>
      </w:r>
      <w:r>
        <w:rPr>
          <w:rFonts w:ascii="Calibri" w:hAnsi="Calibri" w:hint="eastAsia"/>
          <w:lang w:eastAsia="zh-CN"/>
        </w:rPr>
        <w:t>ish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lang w:eastAsia="zh-CN"/>
        </w:rPr>
        <w:t>t</w:t>
      </w:r>
      <w:r>
        <w:rPr>
          <w:rFonts w:ascii="Calibri" w:hAnsi="Calibri"/>
          <w:lang w:eastAsia="zh-CN"/>
        </w:rPr>
        <w:t xml:space="preserve">his time’s </w:t>
      </w:r>
      <w:r w:rsidR="0091036D">
        <w:rPr>
          <w:rFonts w:ascii="Calibri" w:hAnsi="Calibri"/>
          <w:lang w:eastAsia="zh-CN"/>
        </w:rPr>
        <w:t>revise</w:t>
      </w:r>
      <w:r>
        <w:rPr>
          <w:rFonts w:ascii="Calibri" w:hAnsi="Calibri"/>
          <w:lang w:eastAsia="zh-CN"/>
        </w:rPr>
        <w:t xml:space="preserve"> and upload it to iSpace.</w:t>
      </w:r>
    </w:p>
    <w:p w14:paraId="3F8581BD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New </w:t>
      </w:r>
      <w:r w:rsidR="006928C1" w:rsidRPr="0031653A">
        <w:rPr>
          <w:rFonts w:ascii="Calibri" w:hAnsi="Calibri"/>
        </w:rPr>
        <w:t>b</w:t>
      </w:r>
      <w:r w:rsidRPr="0031653A">
        <w:rPr>
          <w:rFonts w:ascii="Calibri" w:hAnsi="Calibri"/>
        </w:rPr>
        <w:t>usiness</w:t>
      </w:r>
    </w:p>
    <w:p w14:paraId="43C08FC7" w14:textId="45D0925E" w:rsidR="00B01135" w:rsidRPr="009478F9" w:rsidRDefault="005F7257" w:rsidP="005F7257">
      <w:pPr>
        <w:pStyle w:val="ListNumber3"/>
        <w:numPr>
          <w:ilvl w:val="0"/>
          <w:numId w:val="0"/>
        </w:numPr>
        <w:ind w:left="1080" w:hanging="360"/>
        <w:rPr>
          <w:rFonts w:ascii="Calibri" w:hAnsi="Calibri"/>
        </w:rPr>
      </w:pPr>
      <w:r>
        <w:rPr>
          <w:rFonts w:ascii="Calibri" w:hAnsi="Calibri"/>
        </w:rPr>
        <w:t xml:space="preserve">No new business </w:t>
      </w:r>
      <w:r w:rsidR="008906FF">
        <w:rPr>
          <w:rFonts w:ascii="Calibri" w:hAnsi="Calibri"/>
        </w:rPr>
        <w:t xml:space="preserve">for this </w:t>
      </w:r>
      <w:r w:rsidR="009A6CA5">
        <w:rPr>
          <w:rFonts w:ascii="Calibri" w:hAnsi="Calibri"/>
        </w:rPr>
        <w:t>meeting</w:t>
      </w:r>
      <w:r w:rsidR="008906FF">
        <w:rPr>
          <w:rFonts w:ascii="Calibri" w:hAnsi="Calibri"/>
        </w:rPr>
        <w:t>.</w:t>
      </w:r>
    </w:p>
    <w:p w14:paraId="4D589757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>Adjournment</w:t>
      </w:r>
    </w:p>
    <w:p w14:paraId="5AB2BA79" w14:textId="37E20F30" w:rsidR="00680296" w:rsidRPr="0031653A" w:rsidRDefault="00887E80" w:rsidP="00360B6E">
      <w:pPr>
        <w:rPr>
          <w:rFonts w:ascii="Calibri" w:hAnsi="Calibri"/>
        </w:rPr>
      </w:pPr>
      <w:proofErr w:type="spellStart"/>
      <w:r w:rsidRPr="0031653A">
        <w:rPr>
          <w:rFonts w:ascii="Calibri" w:hAnsi="Calibri"/>
          <w:b/>
        </w:rPr>
        <w:t>Zhiyi</w:t>
      </w:r>
      <w:proofErr w:type="spellEnd"/>
      <w:r w:rsidRPr="0031653A">
        <w:rPr>
          <w:rFonts w:ascii="Calibri" w:hAnsi="Calibri"/>
          <w:b/>
        </w:rPr>
        <w:t xml:space="preserve"> Zhang</w:t>
      </w:r>
      <w:r w:rsidR="00680296" w:rsidRPr="0031653A">
        <w:rPr>
          <w:rStyle w:val="BodyText2Char"/>
          <w:rFonts w:ascii="Calibri" w:hAnsi="Calibri"/>
        </w:rPr>
        <w:t xml:space="preserve"> adjourned the meeting at </w:t>
      </w:r>
      <w:r w:rsidR="00FB53D6">
        <w:rPr>
          <w:rStyle w:val="BodyText2Char"/>
          <w:rFonts w:ascii="Calibri" w:hAnsi="Calibri"/>
          <w:b/>
        </w:rPr>
        <w:t>2</w:t>
      </w:r>
      <w:r w:rsidR="00712831">
        <w:rPr>
          <w:rStyle w:val="BodyText2Char"/>
          <w:rFonts w:ascii="Calibri" w:hAnsi="Calibri"/>
          <w:b/>
        </w:rPr>
        <w:t>3</w:t>
      </w:r>
      <w:r w:rsidR="00FB53D6">
        <w:rPr>
          <w:rStyle w:val="BodyText2Char"/>
          <w:rFonts w:ascii="Calibri" w:hAnsi="Calibri"/>
          <w:b/>
        </w:rPr>
        <w:t>:</w:t>
      </w:r>
      <w:r w:rsidR="00CC42E0">
        <w:rPr>
          <w:rStyle w:val="BodyText2Char"/>
          <w:rFonts w:ascii="Calibri" w:hAnsi="Calibri"/>
          <w:b/>
        </w:rPr>
        <w:t>0</w:t>
      </w:r>
      <w:r w:rsidR="00B66ABF">
        <w:rPr>
          <w:rStyle w:val="BodyText2Char"/>
          <w:rFonts w:ascii="Calibri" w:hAnsi="Calibri"/>
          <w:b/>
        </w:rPr>
        <w:t>1</w:t>
      </w:r>
      <w:r w:rsidR="00680296" w:rsidRPr="0031653A">
        <w:rPr>
          <w:rStyle w:val="BodyText2Char"/>
          <w:rFonts w:ascii="Calibri" w:hAnsi="Calibri"/>
        </w:rPr>
        <w:t>.</w:t>
      </w:r>
    </w:p>
    <w:p w14:paraId="15A893F1" w14:textId="77777777" w:rsidR="008E476B" w:rsidRPr="0031653A" w:rsidRDefault="0015180F" w:rsidP="008429E5">
      <w:pPr>
        <w:pStyle w:val="BodyText"/>
        <w:rPr>
          <w:rFonts w:ascii="Calibri" w:hAnsi="Calibri"/>
        </w:rPr>
      </w:pPr>
      <w:r w:rsidRPr="0031653A">
        <w:rPr>
          <w:rFonts w:ascii="Calibri" w:hAnsi="Calibri"/>
        </w:rPr>
        <w:t>Minutes s</w:t>
      </w:r>
      <w:r w:rsidR="008E476B" w:rsidRPr="0031653A">
        <w:rPr>
          <w:rFonts w:ascii="Calibri" w:hAnsi="Calibri"/>
        </w:rPr>
        <w:t xml:space="preserve">ubmitted </w:t>
      </w:r>
      <w:r w:rsidR="004E227E" w:rsidRPr="0031653A">
        <w:rPr>
          <w:rFonts w:ascii="Calibri" w:hAnsi="Calibri"/>
        </w:rPr>
        <w:t xml:space="preserve">by:  </w:t>
      </w:r>
      <w:r w:rsidR="00E9286F" w:rsidRPr="0031653A">
        <w:rPr>
          <w:rFonts w:ascii="Calibri" w:hAnsi="Calibri"/>
          <w:b/>
        </w:rPr>
        <w:t>Zichen Luo</w:t>
      </w:r>
    </w:p>
    <w:p w14:paraId="7F40522C" w14:textId="77777777" w:rsidR="008E476B" w:rsidRPr="0031653A" w:rsidRDefault="008E476B" w:rsidP="008429E5">
      <w:pPr>
        <w:pStyle w:val="BodyText"/>
        <w:rPr>
          <w:rFonts w:ascii="Calibri" w:hAnsi="Calibri"/>
        </w:rPr>
      </w:pPr>
      <w:r w:rsidRPr="0031653A">
        <w:rPr>
          <w:rFonts w:ascii="Calibri" w:hAnsi="Calibri"/>
        </w:rPr>
        <w:t xml:space="preserve">Minutes </w:t>
      </w:r>
      <w:r w:rsidR="00FB3809" w:rsidRPr="0031653A">
        <w:rPr>
          <w:rFonts w:ascii="Calibri" w:hAnsi="Calibri"/>
        </w:rPr>
        <w:t>a</w:t>
      </w:r>
      <w:r w:rsidRPr="0031653A">
        <w:rPr>
          <w:rFonts w:ascii="Calibri" w:hAnsi="Calibri"/>
        </w:rPr>
        <w:t xml:space="preserve">pproved by: </w:t>
      </w:r>
      <w:r w:rsidR="004E227E" w:rsidRPr="0031653A">
        <w:rPr>
          <w:rFonts w:ascii="Calibri" w:hAnsi="Calibri"/>
        </w:rPr>
        <w:t xml:space="preserve"> </w:t>
      </w:r>
      <w:proofErr w:type="spellStart"/>
      <w:r w:rsidR="00E9286F" w:rsidRPr="0031653A">
        <w:rPr>
          <w:rFonts w:ascii="Calibri" w:hAnsi="Calibri"/>
          <w:b/>
        </w:rPr>
        <w:t>Zhiyi</w:t>
      </w:r>
      <w:proofErr w:type="spellEnd"/>
      <w:r w:rsidR="00E9286F" w:rsidRPr="0031653A">
        <w:rPr>
          <w:rFonts w:ascii="Calibri" w:hAnsi="Calibri"/>
          <w:b/>
        </w:rPr>
        <w:t xml:space="preserve"> Zhang</w:t>
      </w:r>
    </w:p>
    <w:sectPr w:rsidR="008E476B" w:rsidRPr="0031653A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8B90E" w14:textId="77777777" w:rsidR="00B949C4" w:rsidRDefault="00B949C4" w:rsidP="00934644">
      <w:r>
        <w:separator/>
      </w:r>
    </w:p>
  </w:endnote>
  <w:endnote w:type="continuationSeparator" w:id="0">
    <w:p w14:paraId="3ECD68DC" w14:textId="77777777" w:rsidR="00B949C4" w:rsidRDefault="00B949C4" w:rsidP="00934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559EA" w14:textId="77777777" w:rsidR="00B949C4" w:rsidRDefault="00B949C4" w:rsidP="00934644">
      <w:r>
        <w:separator/>
      </w:r>
    </w:p>
  </w:footnote>
  <w:footnote w:type="continuationSeparator" w:id="0">
    <w:p w14:paraId="01B5FE5E" w14:textId="77777777" w:rsidR="00B949C4" w:rsidRDefault="00B949C4" w:rsidP="00934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31BB4"/>
    <w:multiLevelType w:val="hybridMultilevel"/>
    <w:tmpl w:val="2DA216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2602C7E"/>
    <w:multiLevelType w:val="hybridMultilevel"/>
    <w:tmpl w:val="3E26A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FD262CE"/>
    <w:multiLevelType w:val="hybridMultilevel"/>
    <w:tmpl w:val="18FA9402"/>
    <w:lvl w:ilvl="0" w:tplc="ADF2C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11"/>
  </w:num>
  <w:num w:numId="5">
    <w:abstractNumId w:val="2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3"/>
  </w:num>
  <w:num w:numId="26">
    <w:abstractNumId w:val="1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A"/>
    <w:rsid w:val="00061723"/>
    <w:rsid w:val="00070EF2"/>
    <w:rsid w:val="000A4795"/>
    <w:rsid w:val="000B67B4"/>
    <w:rsid w:val="000D4473"/>
    <w:rsid w:val="000E7178"/>
    <w:rsid w:val="000F3AA6"/>
    <w:rsid w:val="000F66E2"/>
    <w:rsid w:val="001133AA"/>
    <w:rsid w:val="0011573E"/>
    <w:rsid w:val="00140DAE"/>
    <w:rsid w:val="0015180F"/>
    <w:rsid w:val="00177556"/>
    <w:rsid w:val="00193653"/>
    <w:rsid w:val="001D332D"/>
    <w:rsid w:val="001D6546"/>
    <w:rsid w:val="001E7A9E"/>
    <w:rsid w:val="001F79D7"/>
    <w:rsid w:val="0021636F"/>
    <w:rsid w:val="00220A71"/>
    <w:rsid w:val="00222841"/>
    <w:rsid w:val="002252D9"/>
    <w:rsid w:val="002510B1"/>
    <w:rsid w:val="002651E1"/>
    <w:rsid w:val="00276FA1"/>
    <w:rsid w:val="00291B4A"/>
    <w:rsid w:val="002B64E1"/>
    <w:rsid w:val="002C6CE8"/>
    <w:rsid w:val="002D15F1"/>
    <w:rsid w:val="002F5963"/>
    <w:rsid w:val="003122AC"/>
    <w:rsid w:val="0031653A"/>
    <w:rsid w:val="0032133C"/>
    <w:rsid w:val="00353266"/>
    <w:rsid w:val="00360B6E"/>
    <w:rsid w:val="003638C3"/>
    <w:rsid w:val="00397886"/>
    <w:rsid w:val="003B15F1"/>
    <w:rsid w:val="00411F8B"/>
    <w:rsid w:val="004168B1"/>
    <w:rsid w:val="00417F8A"/>
    <w:rsid w:val="004437DF"/>
    <w:rsid w:val="00451C82"/>
    <w:rsid w:val="00465D67"/>
    <w:rsid w:val="00477352"/>
    <w:rsid w:val="0048658B"/>
    <w:rsid w:val="004B5C09"/>
    <w:rsid w:val="004E227E"/>
    <w:rsid w:val="004F2D6D"/>
    <w:rsid w:val="00500305"/>
    <w:rsid w:val="005200D0"/>
    <w:rsid w:val="00554276"/>
    <w:rsid w:val="0055461F"/>
    <w:rsid w:val="005639A9"/>
    <w:rsid w:val="0059204C"/>
    <w:rsid w:val="005D3729"/>
    <w:rsid w:val="005D5764"/>
    <w:rsid w:val="005E5FDA"/>
    <w:rsid w:val="005F2808"/>
    <w:rsid w:val="005F7257"/>
    <w:rsid w:val="00615376"/>
    <w:rsid w:val="00616B41"/>
    <w:rsid w:val="00620AE8"/>
    <w:rsid w:val="00623846"/>
    <w:rsid w:val="0062579E"/>
    <w:rsid w:val="00644190"/>
    <w:rsid w:val="0064628C"/>
    <w:rsid w:val="006730C1"/>
    <w:rsid w:val="00680296"/>
    <w:rsid w:val="00687389"/>
    <w:rsid w:val="006928C1"/>
    <w:rsid w:val="006F03D4"/>
    <w:rsid w:val="00712831"/>
    <w:rsid w:val="00712F4D"/>
    <w:rsid w:val="0071520D"/>
    <w:rsid w:val="00741116"/>
    <w:rsid w:val="00765C6A"/>
    <w:rsid w:val="00771C24"/>
    <w:rsid w:val="00790396"/>
    <w:rsid w:val="00791D86"/>
    <w:rsid w:val="007D5836"/>
    <w:rsid w:val="007F665C"/>
    <w:rsid w:val="008240DA"/>
    <w:rsid w:val="0083449B"/>
    <w:rsid w:val="008429E5"/>
    <w:rsid w:val="008443B3"/>
    <w:rsid w:val="00867EA4"/>
    <w:rsid w:val="00884F96"/>
    <w:rsid w:val="00887E80"/>
    <w:rsid w:val="008906FF"/>
    <w:rsid w:val="00897D88"/>
    <w:rsid w:val="008B0B1B"/>
    <w:rsid w:val="008C5064"/>
    <w:rsid w:val="008E476B"/>
    <w:rsid w:val="0090436B"/>
    <w:rsid w:val="00906EB0"/>
    <w:rsid w:val="0091036D"/>
    <w:rsid w:val="00932F50"/>
    <w:rsid w:val="00934644"/>
    <w:rsid w:val="009475A0"/>
    <w:rsid w:val="009478F9"/>
    <w:rsid w:val="00955F8A"/>
    <w:rsid w:val="009921B8"/>
    <w:rsid w:val="009A6CA5"/>
    <w:rsid w:val="009F4469"/>
    <w:rsid w:val="00A07662"/>
    <w:rsid w:val="00A528B1"/>
    <w:rsid w:val="00A72406"/>
    <w:rsid w:val="00A9033C"/>
    <w:rsid w:val="00A9231C"/>
    <w:rsid w:val="00A96671"/>
    <w:rsid w:val="00AB42F1"/>
    <w:rsid w:val="00AC42C1"/>
    <w:rsid w:val="00AC486D"/>
    <w:rsid w:val="00AE216F"/>
    <w:rsid w:val="00AE361F"/>
    <w:rsid w:val="00B01135"/>
    <w:rsid w:val="00B23C24"/>
    <w:rsid w:val="00B435B5"/>
    <w:rsid w:val="00B66ABF"/>
    <w:rsid w:val="00B75CFC"/>
    <w:rsid w:val="00B949C4"/>
    <w:rsid w:val="00B96FF3"/>
    <w:rsid w:val="00BC151F"/>
    <w:rsid w:val="00BF09EC"/>
    <w:rsid w:val="00BF2DF4"/>
    <w:rsid w:val="00BF7EA1"/>
    <w:rsid w:val="00C1643D"/>
    <w:rsid w:val="00C261A9"/>
    <w:rsid w:val="00C27485"/>
    <w:rsid w:val="00C37771"/>
    <w:rsid w:val="00C53B01"/>
    <w:rsid w:val="00C83F67"/>
    <w:rsid w:val="00C87B7E"/>
    <w:rsid w:val="00C87F8D"/>
    <w:rsid w:val="00C93693"/>
    <w:rsid w:val="00C95169"/>
    <w:rsid w:val="00CA750D"/>
    <w:rsid w:val="00CC42E0"/>
    <w:rsid w:val="00CE4972"/>
    <w:rsid w:val="00D31AB7"/>
    <w:rsid w:val="00D31B35"/>
    <w:rsid w:val="00D40A12"/>
    <w:rsid w:val="00D61700"/>
    <w:rsid w:val="00DF2868"/>
    <w:rsid w:val="00E251D6"/>
    <w:rsid w:val="00E431C9"/>
    <w:rsid w:val="00E557FA"/>
    <w:rsid w:val="00E57860"/>
    <w:rsid w:val="00E729B4"/>
    <w:rsid w:val="00E9286F"/>
    <w:rsid w:val="00EA06A2"/>
    <w:rsid w:val="00EA3B3F"/>
    <w:rsid w:val="00EB4CAE"/>
    <w:rsid w:val="00F1168D"/>
    <w:rsid w:val="00F21B51"/>
    <w:rsid w:val="00F23697"/>
    <w:rsid w:val="00F36BB7"/>
    <w:rsid w:val="00F42515"/>
    <w:rsid w:val="00F432E2"/>
    <w:rsid w:val="00F462A0"/>
    <w:rsid w:val="00F500D6"/>
    <w:rsid w:val="00F55AB5"/>
    <w:rsid w:val="00F80951"/>
    <w:rsid w:val="00F834C2"/>
    <w:rsid w:val="00F87B50"/>
    <w:rsid w:val="00FB3809"/>
    <w:rsid w:val="00FB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ED51149"/>
  <w15:chartTrackingRefBased/>
  <w15:docId w15:val="{B1CBC0CF-A9AC-4401-815A-FEB1EDD4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D61700"/>
  </w:style>
  <w:style w:type="paragraph" w:styleId="Header">
    <w:name w:val="header"/>
    <w:basedOn w:val="Normal"/>
    <w:link w:val="HeaderChar"/>
    <w:rsid w:val="009346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464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9346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464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Laurence Luo</cp:lastModifiedBy>
  <cp:revision>11</cp:revision>
  <cp:lastPrinted>2002-03-13T03:46:00Z</cp:lastPrinted>
  <dcterms:created xsi:type="dcterms:W3CDTF">2019-03-12T12:37:00Z</dcterms:created>
  <dcterms:modified xsi:type="dcterms:W3CDTF">2019-03-19T15:02:00Z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