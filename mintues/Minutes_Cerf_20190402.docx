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bookmarkStart w:id="0" w:name="_GoBack"/>
      <w:bookmarkEnd w:id="0"/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4B0ED125" w:rsidR="00554276" w:rsidRPr="0031653A" w:rsidRDefault="001F2266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4</w:t>
      </w:r>
      <w:r w:rsidR="001E7A9E" w:rsidRPr="0031653A">
        <w:rPr>
          <w:rFonts w:ascii="Calibri" w:hAnsi="Calibri"/>
        </w:rPr>
        <w:t>/</w:t>
      </w:r>
      <w:r>
        <w:rPr>
          <w:rFonts w:ascii="Calibri" w:hAnsi="Calibri"/>
        </w:rPr>
        <w:t>2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1B07DB63" w:rsidR="0015180F" w:rsidRPr="0031653A" w:rsidRDefault="001D6546" w:rsidP="00AE361F">
      <w:pPr>
        <w:pStyle w:val="BodyText2"/>
        <w:rPr>
          <w:rFonts w:ascii="Calibri" w:hAnsi="Calibri"/>
        </w:rPr>
      </w:pPr>
      <w:proofErr w:type="spellStart"/>
      <w:r w:rsidRPr="001D6546">
        <w:rPr>
          <w:rFonts w:ascii="Calibri" w:hAnsi="Calibri"/>
          <w:b/>
        </w:rPr>
        <w:t>Zhiyi</w:t>
      </w:r>
      <w:proofErr w:type="spellEnd"/>
      <w:r w:rsidRPr="001D6546">
        <w:rPr>
          <w:rFonts w:ascii="Calibri" w:hAnsi="Calibri"/>
          <w:b/>
        </w:rPr>
        <w:t xml:space="preserve">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A528B1">
        <w:rPr>
          <w:rFonts w:ascii="Calibri" w:hAnsi="Calibri"/>
          <w:b/>
        </w:rPr>
        <w:t>2</w:t>
      </w:r>
      <w:r w:rsidR="0000205A">
        <w:rPr>
          <w:rFonts w:ascii="Calibri" w:hAnsi="Calibri"/>
          <w:b/>
        </w:rPr>
        <w:t>0</w:t>
      </w:r>
      <w:r w:rsidR="00222841" w:rsidRPr="0031653A">
        <w:rPr>
          <w:rFonts w:ascii="Calibri" w:hAnsi="Calibri"/>
          <w:b/>
        </w:rPr>
        <w:t>:00</w:t>
      </w:r>
      <w:r w:rsidR="0015180F" w:rsidRPr="0031653A">
        <w:rPr>
          <w:rFonts w:ascii="Calibri" w:hAnsi="Calibri"/>
        </w:rPr>
        <w:t xml:space="preserve"> on </w:t>
      </w:r>
      <w:r w:rsidR="000D4187">
        <w:rPr>
          <w:rFonts w:ascii="Calibri" w:hAnsi="Calibri"/>
          <w:b/>
        </w:rPr>
        <w:t>4</w:t>
      </w:r>
      <w:r w:rsidR="00EA3B3F" w:rsidRPr="0031653A">
        <w:rPr>
          <w:rFonts w:ascii="Calibri" w:hAnsi="Calibri"/>
          <w:b/>
        </w:rPr>
        <w:t>/</w:t>
      </w:r>
      <w:r w:rsidR="000D4187">
        <w:rPr>
          <w:rFonts w:ascii="Calibri" w:hAnsi="Calibri"/>
          <w:b/>
        </w:rPr>
        <w:t>2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1F79D7">
        <w:rPr>
          <w:rFonts w:ascii="Calibri" w:hAnsi="Calibri"/>
          <w:b/>
        </w:rPr>
        <w:t xml:space="preserve">V25 </w:t>
      </w:r>
      <w:r w:rsidR="001F79D7">
        <w:rPr>
          <w:rFonts w:ascii="Calibri" w:hAnsi="Calibri" w:hint="eastAsia"/>
          <w:b/>
          <w:lang w:eastAsia="zh-CN"/>
        </w:rPr>
        <w:t>Hall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proofErr w:type="spellStart"/>
      <w:r w:rsidR="00EB4CAE" w:rsidRPr="0031653A">
        <w:rPr>
          <w:rFonts w:ascii="Calibri" w:hAnsi="Calibri"/>
          <w:b/>
        </w:rPr>
        <w:t>Zhiyi</w:t>
      </w:r>
      <w:proofErr w:type="spellEnd"/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proofErr w:type="spellStart"/>
      <w:r w:rsidR="00A72406" w:rsidRPr="0031653A">
        <w:rPr>
          <w:rFonts w:ascii="Calibri" w:hAnsi="Calibri"/>
          <w:b/>
        </w:rPr>
        <w:t>Guangxing</w:t>
      </w:r>
      <w:proofErr w:type="spellEnd"/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63A1C4D5" w14:textId="77777777" w:rsidR="00C14F7F" w:rsidRDefault="00C14F7F" w:rsidP="007D3FB4">
      <w:pPr>
        <w:pStyle w:val="ListNumber3"/>
        <w:rPr>
          <w:rFonts w:ascii="Calibri" w:hAnsi="Calibri"/>
        </w:rPr>
      </w:pPr>
      <w:r w:rsidRPr="00C14F7F">
        <w:rPr>
          <w:rFonts w:ascii="Calibri" w:hAnsi="Calibri"/>
          <w:lang w:eastAsia="zh-CN"/>
        </w:rPr>
        <w:t>Updated SRS whole version</w:t>
      </w:r>
      <w:r>
        <w:rPr>
          <w:rFonts w:ascii="Calibri" w:hAnsi="Calibri"/>
          <w:lang w:eastAsia="zh-CN"/>
        </w:rPr>
        <w:t xml:space="preserve">. </w:t>
      </w:r>
    </w:p>
    <w:p w14:paraId="455840DE" w14:textId="7209E0AE" w:rsidR="007D3FB4" w:rsidRDefault="0032133C" w:rsidP="00C43364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>
        <w:rPr>
          <w:rFonts w:ascii="Calibri" w:hAnsi="Calibri"/>
          <w:lang w:eastAsia="zh-CN"/>
        </w:rPr>
        <w:t xml:space="preserve">Discuss the </w:t>
      </w:r>
      <w:r w:rsidR="00861509">
        <w:rPr>
          <w:rFonts w:ascii="Calibri" w:hAnsi="Calibri" w:hint="eastAsia"/>
          <w:lang w:eastAsia="zh-CN"/>
        </w:rPr>
        <w:t>fifth</w:t>
      </w:r>
      <w:r w:rsidR="00861509">
        <w:rPr>
          <w:rFonts w:ascii="Calibri" w:hAnsi="Calibri"/>
          <w:lang w:eastAsia="zh-CN"/>
        </w:rPr>
        <w:t xml:space="preserve"> </w:t>
      </w:r>
      <w:r>
        <w:rPr>
          <w:rFonts w:ascii="Calibri" w:hAnsi="Calibri"/>
          <w:lang w:eastAsia="zh-CN"/>
        </w:rPr>
        <w:t>version of SRS document</w:t>
      </w:r>
      <w:r w:rsidR="00861509">
        <w:rPr>
          <w:rFonts w:ascii="Calibri" w:hAnsi="Calibri"/>
          <w:lang w:eastAsia="zh-CN"/>
        </w:rPr>
        <w:t xml:space="preserve"> (</w:t>
      </w:r>
      <w:r w:rsidR="004703C3">
        <w:rPr>
          <w:rFonts w:ascii="Calibri" w:hAnsi="Calibri"/>
          <w:lang w:eastAsia="zh-CN"/>
        </w:rPr>
        <w:t>f</w:t>
      </w:r>
      <w:r w:rsidR="00861509" w:rsidRPr="00861509">
        <w:rPr>
          <w:rFonts w:ascii="Calibri" w:hAnsi="Calibri"/>
          <w:lang w:eastAsia="zh-CN"/>
        </w:rPr>
        <w:t xml:space="preserve">inal </w:t>
      </w:r>
      <w:r w:rsidR="004703C3">
        <w:rPr>
          <w:rFonts w:ascii="Calibri" w:hAnsi="Calibri"/>
          <w:lang w:eastAsia="zh-CN"/>
        </w:rPr>
        <w:t>v</w:t>
      </w:r>
      <w:r w:rsidR="00861509" w:rsidRPr="00861509">
        <w:rPr>
          <w:rFonts w:ascii="Calibri" w:hAnsi="Calibri"/>
          <w:lang w:eastAsia="zh-CN"/>
        </w:rPr>
        <w:t>ersion</w:t>
      </w:r>
      <w:r w:rsidR="00861509">
        <w:rPr>
          <w:rFonts w:ascii="Calibri" w:hAnsi="Calibri"/>
          <w:lang w:eastAsia="zh-CN"/>
        </w:rPr>
        <w:t>)</w:t>
      </w:r>
      <w:r w:rsidR="00C43364">
        <w:rPr>
          <w:rFonts w:ascii="Calibri" w:hAnsi="Calibri"/>
          <w:lang w:eastAsia="zh-CN"/>
        </w:rPr>
        <w:t xml:space="preserve">, </w:t>
      </w:r>
      <w:r w:rsidR="00C43364">
        <w:rPr>
          <w:rFonts w:ascii="Calibri" w:hAnsi="Calibri"/>
        </w:rPr>
        <w:t>f</w:t>
      </w:r>
      <w:r w:rsidR="007D3FB4">
        <w:rPr>
          <w:rFonts w:ascii="Calibri" w:hAnsi="Calibri"/>
        </w:rPr>
        <w:t>in</w:t>
      </w:r>
      <w:r w:rsidR="007D3FB4">
        <w:rPr>
          <w:rFonts w:ascii="Calibri" w:hAnsi="Calibri" w:hint="eastAsia"/>
          <w:lang w:eastAsia="zh-CN"/>
        </w:rPr>
        <w:t>ish</w:t>
      </w:r>
      <w:r w:rsidR="007D3FB4">
        <w:rPr>
          <w:rFonts w:ascii="Calibri" w:hAnsi="Calibri"/>
        </w:rPr>
        <w:t xml:space="preserve"> </w:t>
      </w:r>
      <w:r w:rsidR="007D3FB4">
        <w:rPr>
          <w:rFonts w:ascii="Calibri" w:hAnsi="Calibri" w:hint="eastAsia"/>
          <w:lang w:eastAsia="zh-CN"/>
        </w:rPr>
        <w:t>t</w:t>
      </w:r>
      <w:r w:rsidR="007D3FB4">
        <w:rPr>
          <w:rFonts w:ascii="Calibri" w:hAnsi="Calibri"/>
          <w:lang w:eastAsia="zh-CN"/>
        </w:rPr>
        <w:t>his version and upload it to iSpace.</w:t>
      </w:r>
    </w:p>
    <w:p w14:paraId="65BD5F16" w14:textId="77777777" w:rsidR="007D3FB4" w:rsidRDefault="007D3FB4" w:rsidP="007D3FB4">
      <w:pPr>
        <w:pStyle w:val="ListNumber3"/>
        <w:numPr>
          <w:ilvl w:val="0"/>
          <w:numId w:val="0"/>
        </w:numPr>
        <w:ind w:left="1080"/>
        <w:rPr>
          <w:rFonts w:ascii="Calibri" w:hAnsi="Calibri"/>
          <w:lang w:eastAsia="zh-CN"/>
        </w:rPr>
      </w:pPr>
      <w:proofErr w:type="spellStart"/>
      <w:r w:rsidRPr="00CB3066">
        <w:rPr>
          <w:rFonts w:ascii="Calibri" w:hAnsi="Calibri" w:hint="eastAsia"/>
          <w:b/>
          <w:lang w:eastAsia="zh-CN"/>
        </w:rPr>
        <w:t>Zhi</w:t>
      </w:r>
      <w:r w:rsidRPr="00CB3066">
        <w:rPr>
          <w:rFonts w:ascii="Calibri" w:hAnsi="Calibri"/>
          <w:b/>
          <w:lang w:eastAsia="zh-CN"/>
        </w:rPr>
        <w:t>yi</w:t>
      </w:r>
      <w:proofErr w:type="spellEnd"/>
      <w:r w:rsidRPr="00CB3066">
        <w:rPr>
          <w:rFonts w:ascii="Calibri" w:hAnsi="Calibri"/>
          <w:b/>
          <w:lang w:eastAsia="zh-CN"/>
        </w:rPr>
        <w:t xml:space="preserve"> Zhang</w:t>
      </w:r>
      <w:r>
        <w:rPr>
          <w:rFonts w:ascii="Calibri" w:hAnsi="Calibri"/>
          <w:lang w:eastAsia="zh-CN"/>
        </w:rPr>
        <w:t xml:space="preserve"> c</w:t>
      </w:r>
      <w:r w:rsidRPr="00977DAE">
        <w:rPr>
          <w:rFonts w:ascii="Calibri" w:hAnsi="Calibri"/>
          <w:lang w:eastAsia="zh-CN"/>
        </w:rPr>
        <w:t>oordinat</w:t>
      </w:r>
      <w:r>
        <w:rPr>
          <w:rFonts w:ascii="Calibri" w:hAnsi="Calibri"/>
          <w:lang w:eastAsia="zh-CN"/>
        </w:rPr>
        <w:t>es the work to members as:</w:t>
      </w:r>
    </w:p>
    <w:p w14:paraId="766CC1EB" w14:textId="7CB6575B" w:rsidR="007D3FB4" w:rsidRPr="00CB3066" w:rsidRDefault="007D3FB4" w:rsidP="00CB3066">
      <w:pPr>
        <w:pStyle w:val="ListNumber3"/>
        <w:numPr>
          <w:ilvl w:val="0"/>
          <w:numId w:val="28"/>
        </w:numPr>
        <w:rPr>
          <w:rFonts w:ascii="Calibri" w:hAnsi="Calibri"/>
        </w:rPr>
      </w:pPr>
      <w:r w:rsidRPr="00457CBA">
        <w:rPr>
          <w:rFonts w:ascii="Calibri" w:hAnsi="Calibri"/>
        </w:rPr>
        <w:t xml:space="preserve">Review and </w:t>
      </w:r>
      <w:r>
        <w:rPr>
          <w:rFonts w:ascii="Calibri" w:hAnsi="Calibri"/>
        </w:rPr>
        <w:t>correct errors in previous SRS, including diagrams and user interfaces, remake them and update the SRS document.</w:t>
      </w:r>
    </w:p>
    <w:p w14:paraId="5BF083D6" w14:textId="32B2DF72" w:rsidR="007D3FB4" w:rsidRPr="007D3FB4" w:rsidRDefault="007D3FB4" w:rsidP="007D3FB4">
      <w:pPr>
        <w:pStyle w:val="ListNumber3"/>
        <w:rPr>
          <w:rFonts w:ascii="Calibri" w:hAnsi="Calibri"/>
        </w:rPr>
      </w:pPr>
      <w:r>
        <w:rPr>
          <w:rFonts w:ascii="Calibri" w:hAnsi="Calibri"/>
        </w:rPr>
        <w:t>Discuss</w:t>
      </w:r>
      <w:r w:rsidR="00CB3066">
        <w:rPr>
          <w:rFonts w:ascii="Calibri" w:hAnsi="Calibri"/>
        </w:rPr>
        <w:t xml:space="preserve"> the a</w:t>
      </w:r>
      <w:r w:rsidR="00CB3066" w:rsidRPr="00CB3066">
        <w:rPr>
          <w:rFonts w:ascii="Calibri" w:hAnsi="Calibri"/>
        </w:rPr>
        <w:t>rchitecture design document</w:t>
      </w:r>
      <w:r w:rsidR="00544A6F">
        <w:rPr>
          <w:rFonts w:ascii="Calibri" w:hAnsi="Calibri"/>
        </w:rPr>
        <w:t>.</w:t>
      </w:r>
      <w:r w:rsidR="00331DA0">
        <w:rPr>
          <w:rFonts w:ascii="Calibri" w:hAnsi="Calibri"/>
        </w:rPr>
        <w:t xml:space="preserve"> 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43C08FC7" w14:textId="45D0925E" w:rsidR="00B01135" w:rsidRPr="009478F9" w:rsidRDefault="005F7257" w:rsidP="005F7257">
      <w:pPr>
        <w:pStyle w:val="ListNumber3"/>
        <w:numPr>
          <w:ilvl w:val="0"/>
          <w:numId w:val="0"/>
        </w:numPr>
        <w:ind w:left="1080" w:hanging="360"/>
        <w:rPr>
          <w:rFonts w:ascii="Calibri" w:hAnsi="Calibri"/>
        </w:rPr>
      </w:pPr>
      <w:r>
        <w:rPr>
          <w:rFonts w:ascii="Calibri" w:hAnsi="Calibri"/>
        </w:rPr>
        <w:t xml:space="preserve">No new business </w:t>
      </w:r>
      <w:r w:rsidR="008906FF">
        <w:rPr>
          <w:rFonts w:ascii="Calibri" w:hAnsi="Calibri"/>
        </w:rPr>
        <w:t xml:space="preserve">for this </w:t>
      </w:r>
      <w:r w:rsidR="009A6CA5">
        <w:rPr>
          <w:rFonts w:ascii="Calibri" w:hAnsi="Calibri"/>
        </w:rPr>
        <w:t>meeting</w:t>
      </w:r>
      <w:r w:rsidR="008906FF">
        <w:rPr>
          <w:rFonts w:ascii="Calibri" w:hAnsi="Calibri"/>
        </w:rPr>
        <w:t>.</w:t>
      </w:r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7475B9FA" w:rsidR="00680296" w:rsidRPr="0031653A" w:rsidRDefault="00887E80" w:rsidP="00360B6E">
      <w:pPr>
        <w:rPr>
          <w:rFonts w:ascii="Calibri" w:hAnsi="Calibri"/>
        </w:rPr>
      </w:pPr>
      <w:proofErr w:type="spellStart"/>
      <w:r w:rsidRPr="0031653A">
        <w:rPr>
          <w:rFonts w:ascii="Calibri" w:hAnsi="Calibri"/>
          <w:b/>
        </w:rPr>
        <w:t>Zhiyi</w:t>
      </w:r>
      <w:proofErr w:type="spellEnd"/>
      <w:r w:rsidRPr="0031653A">
        <w:rPr>
          <w:rFonts w:ascii="Calibri" w:hAnsi="Calibri"/>
          <w:b/>
        </w:rPr>
        <w:t xml:space="preserve">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</w:t>
      </w:r>
      <w:r w:rsidR="00712831">
        <w:rPr>
          <w:rStyle w:val="BodyText2Char"/>
          <w:rFonts w:ascii="Calibri" w:hAnsi="Calibri"/>
          <w:b/>
        </w:rPr>
        <w:t>3</w:t>
      </w:r>
      <w:r w:rsidR="00FB53D6">
        <w:rPr>
          <w:rStyle w:val="BodyText2Char"/>
          <w:rFonts w:ascii="Calibri" w:hAnsi="Calibri"/>
          <w:b/>
        </w:rPr>
        <w:t>:</w:t>
      </w:r>
      <w:r w:rsidR="00492B03">
        <w:rPr>
          <w:rStyle w:val="BodyText2Char"/>
          <w:rFonts w:ascii="Calibri" w:hAnsi="Calibri"/>
          <w:b/>
        </w:rPr>
        <w:t>2</w:t>
      </w:r>
      <w:r w:rsidR="00542CF0">
        <w:rPr>
          <w:rStyle w:val="BodyText2Char"/>
          <w:rFonts w:ascii="Calibri" w:hAnsi="Calibri"/>
          <w:b/>
        </w:rPr>
        <w:t>3</w:t>
      </w:r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proofErr w:type="spellStart"/>
      <w:r w:rsidR="00E9286F" w:rsidRPr="0031653A">
        <w:rPr>
          <w:rFonts w:ascii="Calibri" w:hAnsi="Calibri"/>
          <w:b/>
        </w:rPr>
        <w:t>Zhiyi</w:t>
      </w:r>
      <w:proofErr w:type="spellEnd"/>
      <w:r w:rsidR="00E9286F" w:rsidRPr="0031653A">
        <w:rPr>
          <w:rFonts w:ascii="Calibri" w:hAnsi="Calibri"/>
          <w:b/>
        </w:rPr>
        <w:t xml:space="preserve">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7DECE" w14:textId="77777777" w:rsidR="00CA3566" w:rsidRDefault="00CA3566" w:rsidP="00934644">
      <w:r>
        <w:separator/>
      </w:r>
    </w:p>
  </w:endnote>
  <w:endnote w:type="continuationSeparator" w:id="0">
    <w:p w14:paraId="740CE36D" w14:textId="77777777" w:rsidR="00CA3566" w:rsidRDefault="00CA3566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44FAE" w14:textId="77777777" w:rsidR="00CA3566" w:rsidRDefault="00CA3566" w:rsidP="00934644">
      <w:r>
        <w:separator/>
      </w:r>
    </w:p>
  </w:footnote>
  <w:footnote w:type="continuationSeparator" w:id="0">
    <w:p w14:paraId="33268622" w14:textId="77777777" w:rsidR="00CA3566" w:rsidRDefault="00CA3566" w:rsidP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69534D"/>
    <w:multiLevelType w:val="hybridMultilevel"/>
    <w:tmpl w:val="73DADB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1"/>
  </w:num>
  <w:num w:numId="5">
    <w:abstractNumId w:val="2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7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0205A"/>
    <w:rsid w:val="00061723"/>
    <w:rsid w:val="00070EF2"/>
    <w:rsid w:val="000A4795"/>
    <w:rsid w:val="000B67B4"/>
    <w:rsid w:val="000D4187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93653"/>
    <w:rsid w:val="001C0A05"/>
    <w:rsid w:val="001D332D"/>
    <w:rsid w:val="001D6546"/>
    <w:rsid w:val="001E7A9E"/>
    <w:rsid w:val="001F2266"/>
    <w:rsid w:val="001F79D7"/>
    <w:rsid w:val="0021636F"/>
    <w:rsid w:val="00217260"/>
    <w:rsid w:val="00220A71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F5963"/>
    <w:rsid w:val="003122AC"/>
    <w:rsid w:val="0031653A"/>
    <w:rsid w:val="0032133C"/>
    <w:rsid w:val="00331DA0"/>
    <w:rsid w:val="00353266"/>
    <w:rsid w:val="00360B6E"/>
    <w:rsid w:val="003638C3"/>
    <w:rsid w:val="00397886"/>
    <w:rsid w:val="003B15F1"/>
    <w:rsid w:val="003E7EE4"/>
    <w:rsid w:val="00411F8B"/>
    <w:rsid w:val="004168B1"/>
    <w:rsid w:val="00417F8A"/>
    <w:rsid w:val="004437DF"/>
    <w:rsid w:val="00451C82"/>
    <w:rsid w:val="00457CBA"/>
    <w:rsid w:val="00465D67"/>
    <w:rsid w:val="004703C3"/>
    <w:rsid w:val="00477352"/>
    <w:rsid w:val="0048658B"/>
    <w:rsid w:val="00492B03"/>
    <w:rsid w:val="004B5C09"/>
    <w:rsid w:val="004E227E"/>
    <w:rsid w:val="004F2D6D"/>
    <w:rsid w:val="00500305"/>
    <w:rsid w:val="005200D0"/>
    <w:rsid w:val="00542CF0"/>
    <w:rsid w:val="00544A6F"/>
    <w:rsid w:val="00554276"/>
    <w:rsid w:val="0055461F"/>
    <w:rsid w:val="005639A9"/>
    <w:rsid w:val="0059204C"/>
    <w:rsid w:val="005D3729"/>
    <w:rsid w:val="005D5764"/>
    <w:rsid w:val="005E5FDA"/>
    <w:rsid w:val="005F2808"/>
    <w:rsid w:val="005F7257"/>
    <w:rsid w:val="00615376"/>
    <w:rsid w:val="00616B41"/>
    <w:rsid w:val="00620AE8"/>
    <w:rsid w:val="00623846"/>
    <w:rsid w:val="0062579E"/>
    <w:rsid w:val="00644190"/>
    <w:rsid w:val="0064628C"/>
    <w:rsid w:val="006730C1"/>
    <w:rsid w:val="00680296"/>
    <w:rsid w:val="00687389"/>
    <w:rsid w:val="006928C1"/>
    <w:rsid w:val="006F03D4"/>
    <w:rsid w:val="00712831"/>
    <w:rsid w:val="00712F4D"/>
    <w:rsid w:val="0071520D"/>
    <w:rsid w:val="00741116"/>
    <w:rsid w:val="00765C6A"/>
    <w:rsid w:val="00771C24"/>
    <w:rsid w:val="00790396"/>
    <w:rsid w:val="00791D86"/>
    <w:rsid w:val="007D3FB4"/>
    <w:rsid w:val="007D5836"/>
    <w:rsid w:val="007F665C"/>
    <w:rsid w:val="008240DA"/>
    <w:rsid w:val="0083449B"/>
    <w:rsid w:val="008429E5"/>
    <w:rsid w:val="008443B3"/>
    <w:rsid w:val="00861509"/>
    <w:rsid w:val="00867EA4"/>
    <w:rsid w:val="00884F96"/>
    <w:rsid w:val="00887E80"/>
    <w:rsid w:val="008906FF"/>
    <w:rsid w:val="00897D88"/>
    <w:rsid w:val="008B0B1B"/>
    <w:rsid w:val="008C5064"/>
    <w:rsid w:val="008E476B"/>
    <w:rsid w:val="0090436B"/>
    <w:rsid w:val="00906EB0"/>
    <w:rsid w:val="0091036D"/>
    <w:rsid w:val="00932F50"/>
    <w:rsid w:val="00934644"/>
    <w:rsid w:val="009475A0"/>
    <w:rsid w:val="009478F9"/>
    <w:rsid w:val="00955F8A"/>
    <w:rsid w:val="00977DAE"/>
    <w:rsid w:val="009921B8"/>
    <w:rsid w:val="009A6CA5"/>
    <w:rsid w:val="009F4469"/>
    <w:rsid w:val="00A07662"/>
    <w:rsid w:val="00A528B1"/>
    <w:rsid w:val="00A72406"/>
    <w:rsid w:val="00A80B4C"/>
    <w:rsid w:val="00A9033C"/>
    <w:rsid w:val="00A9231C"/>
    <w:rsid w:val="00A96671"/>
    <w:rsid w:val="00AB42F1"/>
    <w:rsid w:val="00AC42C1"/>
    <w:rsid w:val="00AC486D"/>
    <w:rsid w:val="00AE216F"/>
    <w:rsid w:val="00AE361F"/>
    <w:rsid w:val="00B01135"/>
    <w:rsid w:val="00B057D1"/>
    <w:rsid w:val="00B14023"/>
    <w:rsid w:val="00B23C24"/>
    <w:rsid w:val="00B435B5"/>
    <w:rsid w:val="00B66ABF"/>
    <w:rsid w:val="00B75CFC"/>
    <w:rsid w:val="00B949C4"/>
    <w:rsid w:val="00B96FF3"/>
    <w:rsid w:val="00BB6100"/>
    <w:rsid w:val="00BC151F"/>
    <w:rsid w:val="00BF09EC"/>
    <w:rsid w:val="00BF2DF4"/>
    <w:rsid w:val="00BF7334"/>
    <w:rsid w:val="00BF7EA1"/>
    <w:rsid w:val="00C14F7F"/>
    <w:rsid w:val="00C1643D"/>
    <w:rsid w:val="00C261A9"/>
    <w:rsid w:val="00C27485"/>
    <w:rsid w:val="00C37771"/>
    <w:rsid w:val="00C43364"/>
    <w:rsid w:val="00C45E41"/>
    <w:rsid w:val="00C53B01"/>
    <w:rsid w:val="00C81CFA"/>
    <w:rsid w:val="00C83F67"/>
    <w:rsid w:val="00C87B7E"/>
    <w:rsid w:val="00C87F8D"/>
    <w:rsid w:val="00C93693"/>
    <w:rsid w:val="00C95169"/>
    <w:rsid w:val="00CA3566"/>
    <w:rsid w:val="00CA750D"/>
    <w:rsid w:val="00CB3066"/>
    <w:rsid w:val="00CC42E0"/>
    <w:rsid w:val="00CE4972"/>
    <w:rsid w:val="00D31AB7"/>
    <w:rsid w:val="00D31B35"/>
    <w:rsid w:val="00D40A12"/>
    <w:rsid w:val="00D61700"/>
    <w:rsid w:val="00DA277D"/>
    <w:rsid w:val="00DF2868"/>
    <w:rsid w:val="00E05E8D"/>
    <w:rsid w:val="00E251D6"/>
    <w:rsid w:val="00E431C9"/>
    <w:rsid w:val="00E557FA"/>
    <w:rsid w:val="00E57860"/>
    <w:rsid w:val="00E729B4"/>
    <w:rsid w:val="00E9286F"/>
    <w:rsid w:val="00EA06A2"/>
    <w:rsid w:val="00EA3B3F"/>
    <w:rsid w:val="00EB4CAE"/>
    <w:rsid w:val="00ED6A3F"/>
    <w:rsid w:val="00F1168D"/>
    <w:rsid w:val="00F21B51"/>
    <w:rsid w:val="00F23697"/>
    <w:rsid w:val="00F36BB7"/>
    <w:rsid w:val="00F42515"/>
    <w:rsid w:val="00F432E2"/>
    <w:rsid w:val="00F462A0"/>
    <w:rsid w:val="00F500D6"/>
    <w:rsid w:val="00F55AB5"/>
    <w:rsid w:val="00F60FDC"/>
    <w:rsid w:val="00F80951"/>
    <w:rsid w:val="00F834C2"/>
    <w:rsid w:val="00F87B50"/>
    <w:rsid w:val="00FA4D2D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  <w:style w:type="paragraph" w:styleId="Header">
    <w:name w:val="header"/>
    <w:basedOn w:val="Normal"/>
    <w:link w:val="HeaderChar"/>
    <w:rsid w:val="00934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64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4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6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47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37</cp:revision>
  <cp:lastPrinted>2002-03-13T03:46:00Z</cp:lastPrinted>
  <dcterms:created xsi:type="dcterms:W3CDTF">2019-03-12T12:37:00Z</dcterms:created>
  <dcterms:modified xsi:type="dcterms:W3CDTF">2019-04-02T15:25:00Z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