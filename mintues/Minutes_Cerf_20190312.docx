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53041B7E" w:rsidR="00554276" w:rsidRPr="0031653A" w:rsidRDefault="00F1168D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3</w:t>
      </w:r>
      <w:r w:rsidR="001E7A9E" w:rsidRPr="0031653A">
        <w:rPr>
          <w:rFonts w:ascii="Calibri" w:hAnsi="Calibri"/>
        </w:rPr>
        <w:t>/</w:t>
      </w:r>
      <w:r w:rsidR="00451C82">
        <w:rPr>
          <w:rFonts w:ascii="Calibri" w:hAnsi="Calibri"/>
        </w:rPr>
        <w:t>12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72EABE1D" w:rsidR="0015180F" w:rsidRPr="0031653A" w:rsidRDefault="001D6546" w:rsidP="00AE361F">
      <w:pPr>
        <w:pStyle w:val="BodyText2"/>
        <w:rPr>
          <w:rFonts w:ascii="Calibri" w:hAnsi="Calibri"/>
        </w:rPr>
      </w:pPr>
      <w:proofErr w:type="spellStart"/>
      <w:r w:rsidRPr="001D6546">
        <w:rPr>
          <w:rFonts w:ascii="Calibri" w:hAnsi="Calibri"/>
          <w:b/>
        </w:rPr>
        <w:t>Zhiyi</w:t>
      </w:r>
      <w:proofErr w:type="spellEnd"/>
      <w:r w:rsidRPr="001D6546">
        <w:rPr>
          <w:rFonts w:ascii="Calibri" w:hAnsi="Calibri"/>
          <w:b/>
        </w:rPr>
        <w:t xml:space="preserve">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A528B1">
        <w:rPr>
          <w:rFonts w:ascii="Calibri" w:hAnsi="Calibri"/>
          <w:b/>
        </w:rPr>
        <w:t>21</w:t>
      </w:r>
      <w:r w:rsidR="00222841" w:rsidRPr="0031653A">
        <w:rPr>
          <w:rFonts w:ascii="Calibri" w:hAnsi="Calibri"/>
          <w:b/>
        </w:rPr>
        <w:t>:00</w:t>
      </w:r>
      <w:r w:rsidR="0015180F" w:rsidRPr="0031653A">
        <w:rPr>
          <w:rFonts w:ascii="Calibri" w:hAnsi="Calibri"/>
        </w:rPr>
        <w:t xml:space="preserve"> on </w:t>
      </w:r>
      <w:r w:rsidR="008B0B1B">
        <w:rPr>
          <w:rFonts w:ascii="Calibri" w:hAnsi="Calibri"/>
          <w:b/>
        </w:rPr>
        <w:t>3</w:t>
      </w:r>
      <w:r w:rsidR="00EA3B3F" w:rsidRPr="0031653A">
        <w:rPr>
          <w:rFonts w:ascii="Calibri" w:hAnsi="Calibri"/>
          <w:b/>
        </w:rPr>
        <w:t>/</w:t>
      </w:r>
      <w:r w:rsidR="00615376">
        <w:rPr>
          <w:rFonts w:ascii="Calibri" w:hAnsi="Calibri"/>
          <w:b/>
        </w:rPr>
        <w:t>12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proofErr w:type="spellStart"/>
      <w:r w:rsidR="00EB4CAE" w:rsidRPr="0031653A">
        <w:rPr>
          <w:rFonts w:ascii="Calibri" w:hAnsi="Calibri"/>
          <w:b/>
        </w:rPr>
        <w:t>Zhiyi</w:t>
      </w:r>
      <w:proofErr w:type="spellEnd"/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proofErr w:type="spellStart"/>
      <w:r w:rsidR="00A72406" w:rsidRPr="0031653A">
        <w:rPr>
          <w:rFonts w:ascii="Calibri" w:hAnsi="Calibri"/>
          <w:b/>
        </w:rPr>
        <w:t>Guangxing</w:t>
      </w:r>
      <w:proofErr w:type="spellEnd"/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68FCA652" w14:textId="61E5E3E4" w:rsidR="008443B3" w:rsidRDefault="0032133C" w:rsidP="00465D67">
      <w:pPr>
        <w:pStyle w:val="ListNumber3"/>
        <w:rPr>
          <w:rFonts w:ascii="Calibri" w:hAnsi="Calibri"/>
        </w:rPr>
      </w:pPr>
      <w:r>
        <w:rPr>
          <w:rFonts w:ascii="Calibri" w:hAnsi="Calibri"/>
          <w:lang w:eastAsia="zh-CN"/>
        </w:rPr>
        <w:t xml:space="preserve">Discuss the </w:t>
      </w:r>
      <w:r w:rsidR="00F432E2">
        <w:rPr>
          <w:rFonts w:ascii="Calibri" w:hAnsi="Calibri" w:hint="eastAsia"/>
          <w:lang w:eastAsia="zh-CN"/>
        </w:rPr>
        <w:t>sec</w:t>
      </w:r>
      <w:r w:rsidR="00F432E2">
        <w:rPr>
          <w:rFonts w:ascii="Calibri" w:hAnsi="Calibri"/>
          <w:lang w:eastAsia="zh-CN"/>
        </w:rPr>
        <w:t xml:space="preserve">ond </w:t>
      </w:r>
      <w:r>
        <w:rPr>
          <w:rFonts w:ascii="Calibri" w:hAnsi="Calibri"/>
          <w:lang w:eastAsia="zh-CN"/>
        </w:rPr>
        <w:t>version of SRS document.</w:t>
      </w:r>
    </w:p>
    <w:p w14:paraId="4B648E40" w14:textId="683DDCC6" w:rsidR="0083449B" w:rsidRPr="00465D67" w:rsidRDefault="0083449B" w:rsidP="0083449B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>
        <w:rPr>
          <w:rFonts w:ascii="Calibri" w:hAnsi="Calibri"/>
        </w:rPr>
        <w:t>Fin</w:t>
      </w:r>
      <w:r>
        <w:rPr>
          <w:rFonts w:ascii="Calibri" w:hAnsi="Calibri" w:hint="eastAsia"/>
          <w:lang w:eastAsia="zh-CN"/>
        </w:rPr>
        <w:t>ish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lang w:eastAsia="zh-CN"/>
        </w:rPr>
        <w:t>t</w:t>
      </w:r>
      <w:r>
        <w:rPr>
          <w:rFonts w:ascii="Calibri" w:hAnsi="Calibri"/>
          <w:lang w:eastAsia="zh-CN"/>
        </w:rPr>
        <w:t xml:space="preserve">his time’s </w:t>
      </w:r>
      <w:r w:rsidR="0091036D">
        <w:rPr>
          <w:rFonts w:ascii="Calibri" w:hAnsi="Calibri"/>
          <w:lang w:eastAsia="zh-CN"/>
        </w:rPr>
        <w:t>revise</w:t>
      </w:r>
      <w:r>
        <w:rPr>
          <w:rFonts w:ascii="Calibri" w:hAnsi="Calibri"/>
          <w:lang w:eastAsia="zh-CN"/>
        </w:rPr>
        <w:t xml:space="preserve"> and upload it to iSpace.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45D0925E" w:rsidR="00B01135" w:rsidRPr="009478F9" w:rsidRDefault="005F7257" w:rsidP="005F7257">
      <w:pPr>
        <w:pStyle w:val="ListNumber3"/>
        <w:numPr>
          <w:ilvl w:val="0"/>
          <w:numId w:val="0"/>
        </w:numPr>
        <w:ind w:left="1080" w:hanging="360"/>
        <w:rPr>
          <w:rFonts w:ascii="Calibri" w:hAnsi="Calibri"/>
        </w:rPr>
      </w:pPr>
      <w:r>
        <w:rPr>
          <w:rFonts w:ascii="Calibri" w:hAnsi="Calibri"/>
        </w:rPr>
        <w:t xml:space="preserve">No new business </w:t>
      </w:r>
      <w:r w:rsidR="008906FF">
        <w:rPr>
          <w:rFonts w:ascii="Calibri" w:hAnsi="Calibri"/>
        </w:rPr>
        <w:t xml:space="preserve">for this </w:t>
      </w:r>
      <w:r w:rsidR="009A6CA5">
        <w:rPr>
          <w:rFonts w:ascii="Calibri" w:hAnsi="Calibri"/>
        </w:rPr>
        <w:t>meeting</w:t>
      </w:r>
      <w:r w:rsidR="008906FF">
        <w:rPr>
          <w:rFonts w:ascii="Calibri" w:hAnsi="Calibri"/>
        </w:rPr>
        <w:t>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2B833245" w:rsidR="00680296" w:rsidRPr="0031653A" w:rsidRDefault="00887E80" w:rsidP="00360B6E">
      <w:pPr>
        <w:rPr>
          <w:rFonts w:ascii="Calibri" w:hAnsi="Calibri"/>
        </w:rPr>
      </w:pPr>
      <w:proofErr w:type="spellStart"/>
      <w:r w:rsidRPr="0031653A">
        <w:rPr>
          <w:rFonts w:ascii="Calibri" w:hAnsi="Calibri"/>
          <w:b/>
        </w:rPr>
        <w:t>Zhiyi</w:t>
      </w:r>
      <w:proofErr w:type="spellEnd"/>
      <w:r w:rsidRPr="0031653A">
        <w:rPr>
          <w:rFonts w:ascii="Calibri" w:hAnsi="Calibri"/>
          <w:b/>
        </w:rPr>
        <w:t xml:space="preserve">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934644">
        <w:rPr>
          <w:rStyle w:val="BodyText2Char"/>
          <w:rFonts w:ascii="Calibri" w:hAnsi="Calibri"/>
          <w:b/>
        </w:rPr>
        <w:t>1</w:t>
      </w:r>
      <w:r w:rsidR="00FB53D6">
        <w:rPr>
          <w:rStyle w:val="BodyText2Char"/>
          <w:rFonts w:ascii="Calibri" w:hAnsi="Calibri"/>
          <w:b/>
        </w:rPr>
        <w:t>:</w:t>
      </w:r>
      <w:r w:rsidR="004168B1">
        <w:rPr>
          <w:rStyle w:val="BodyText2Char"/>
          <w:rFonts w:ascii="Calibri" w:hAnsi="Calibri"/>
          <w:b/>
        </w:rPr>
        <w:t>2</w:t>
      </w:r>
      <w:bookmarkStart w:id="0" w:name="_GoBack"/>
      <w:bookmarkEnd w:id="0"/>
      <w:r w:rsidR="00FB53D6">
        <w:rPr>
          <w:rStyle w:val="BodyText2Char"/>
          <w:rFonts w:ascii="Calibri" w:hAnsi="Calibri"/>
          <w:b/>
        </w:rPr>
        <w:t>0</w:t>
      </w:r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proofErr w:type="spellStart"/>
      <w:r w:rsidR="00E9286F" w:rsidRPr="0031653A">
        <w:rPr>
          <w:rFonts w:ascii="Calibri" w:hAnsi="Calibri"/>
          <w:b/>
        </w:rPr>
        <w:t>Zhiyi</w:t>
      </w:r>
      <w:proofErr w:type="spellEnd"/>
      <w:r w:rsidR="00E9286F" w:rsidRPr="0031653A">
        <w:rPr>
          <w:rFonts w:ascii="Calibri" w:hAnsi="Calibri"/>
          <w:b/>
        </w:rPr>
        <w:t xml:space="preserve">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747C6" w14:textId="77777777" w:rsidR="00644190" w:rsidRDefault="00644190" w:rsidP="00934644">
      <w:r>
        <w:separator/>
      </w:r>
    </w:p>
  </w:endnote>
  <w:endnote w:type="continuationSeparator" w:id="0">
    <w:p w14:paraId="6462630B" w14:textId="77777777" w:rsidR="00644190" w:rsidRDefault="00644190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8CF1" w14:textId="77777777" w:rsidR="00644190" w:rsidRDefault="00644190" w:rsidP="00934644">
      <w:r>
        <w:separator/>
      </w:r>
    </w:p>
  </w:footnote>
  <w:footnote w:type="continuationSeparator" w:id="0">
    <w:p w14:paraId="329D3700" w14:textId="77777777" w:rsidR="00644190" w:rsidRDefault="00644190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61723"/>
    <w:rsid w:val="00070EF2"/>
    <w:rsid w:val="000A4795"/>
    <w:rsid w:val="000B67B4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93653"/>
    <w:rsid w:val="001D332D"/>
    <w:rsid w:val="001D6546"/>
    <w:rsid w:val="001E7A9E"/>
    <w:rsid w:val="001F79D7"/>
    <w:rsid w:val="0021636F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F5963"/>
    <w:rsid w:val="003122AC"/>
    <w:rsid w:val="0031653A"/>
    <w:rsid w:val="0032133C"/>
    <w:rsid w:val="00353266"/>
    <w:rsid w:val="00360B6E"/>
    <w:rsid w:val="003638C3"/>
    <w:rsid w:val="00397886"/>
    <w:rsid w:val="003B15F1"/>
    <w:rsid w:val="00411F8B"/>
    <w:rsid w:val="004168B1"/>
    <w:rsid w:val="00417F8A"/>
    <w:rsid w:val="004437DF"/>
    <w:rsid w:val="00451C82"/>
    <w:rsid w:val="00465D67"/>
    <w:rsid w:val="00477352"/>
    <w:rsid w:val="0048658B"/>
    <w:rsid w:val="004B5C09"/>
    <w:rsid w:val="004E227E"/>
    <w:rsid w:val="004F2D6D"/>
    <w:rsid w:val="00500305"/>
    <w:rsid w:val="005200D0"/>
    <w:rsid w:val="00554276"/>
    <w:rsid w:val="0055461F"/>
    <w:rsid w:val="005639A9"/>
    <w:rsid w:val="0059204C"/>
    <w:rsid w:val="005D3729"/>
    <w:rsid w:val="005D5764"/>
    <w:rsid w:val="005E5FDA"/>
    <w:rsid w:val="005F2808"/>
    <w:rsid w:val="005F7257"/>
    <w:rsid w:val="00615376"/>
    <w:rsid w:val="00616B41"/>
    <w:rsid w:val="00620AE8"/>
    <w:rsid w:val="00623846"/>
    <w:rsid w:val="0062579E"/>
    <w:rsid w:val="00644190"/>
    <w:rsid w:val="0064628C"/>
    <w:rsid w:val="006730C1"/>
    <w:rsid w:val="00680296"/>
    <w:rsid w:val="00687389"/>
    <w:rsid w:val="006928C1"/>
    <w:rsid w:val="006F03D4"/>
    <w:rsid w:val="00712F4D"/>
    <w:rsid w:val="0071520D"/>
    <w:rsid w:val="00741116"/>
    <w:rsid w:val="00765C6A"/>
    <w:rsid w:val="00771C24"/>
    <w:rsid w:val="00790396"/>
    <w:rsid w:val="00791D86"/>
    <w:rsid w:val="007D5836"/>
    <w:rsid w:val="007F665C"/>
    <w:rsid w:val="008240DA"/>
    <w:rsid w:val="0083449B"/>
    <w:rsid w:val="008429E5"/>
    <w:rsid w:val="008443B3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1036D"/>
    <w:rsid w:val="00932F50"/>
    <w:rsid w:val="00934644"/>
    <w:rsid w:val="009475A0"/>
    <w:rsid w:val="009478F9"/>
    <w:rsid w:val="00955F8A"/>
    <w:rsid w:val="009921B8"/>
    <w:rsid w:val="009A6CA5"/>
    <w:rsid w:val="009F4469"/>
    <w:rsid w:val="00A07662"/>
    <w:rsid w:val="00A528B1"/>
    <w:rsid w:val="00A72406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23C24"/>
    <w:rsid w:val="00B435B5"/>
    <w:rsid w:val="00B75CFC"/>
    <w:rsid w:val="00B96FF3"/>
    <w:rsid w:val="00BC151F"/>
    <w:rsid w:val="00BF09EC"/>
    <w:rsid w:val="00BF2DF4"/>
    <w:rsid w:val="00BF7EA1"/>
    <w:rsid w:val="00C1643D"/>
    <w:rsid w:val="00C261A9"/>
    <w:rsid w:val="00C27485"/>
    <w:rsid w:val="00C37771"/>
    <w:rsid w:val="00C53B01"/>
    <w:rsid w:val="00C83F67"/>
    <w:rsid w:val="00C87B7E"/>
    <w:rsid w:val="00C87F8D"/>
    <w:rsid w:val="00C93693"/>
    <w:rsid w:val="00C95169"/>
    <w:rsid w:val="00CA750D"/>
    <w:rsid w:val="00CE4972"/>
    <w:rsid w:val="00D31AB7"/>
    <w:rsid w:val="00D31B35"/>
    <w:rsid w:val="00D40A12"/>
    <w:rsid w:val="00D61700"/>
    <w:rsid w:val="00DF2868"/>
    <w:rsid w:val="00E251D6"/>
    <w:rsid w:val="00E431C9"/>
    <w:rsid w:val="00E557FA"/>
    <w:rsid w:val="00E57860"/>
    <w:rsid w:val="00E729B4"/>
    <w:rsid w:val="00E9286F"/>
    <w:rsid w:val="00EA3B3F"/>
    <w:rsid w:val="00EB4CAE"/>
    <w:rsid w:val="00F1168D"/>
    <w:rsid w:val="00F21B51"/>
    <w:rsid w:val="00F23697"/>
    <w:rsid w:val="00F36BB7"/>
    <w:rsid w:val="00F432E2"/>
    <w:rsid w:val="00F462A0"/>
    <w:rsid w:val="00F500D6"/>
    <w:rsid w:val="00F55AB5"/>
    <w:rsid w:val="00F80951"/>
    <w:rsid w:val="00F834C2"/>
    <w:rsid w:val="00F87B50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5</cp:revision>
  <cp:lastPrinted>2002-03-13T03:46:00Z</cp:lastPrinted>
  <dcterms:created xsi:type="dcterms:W3CDTF">2019-03-12T12:37:00Z</dcterms:created>
  <dcterms:modified xsi:type="dcterms:W3CDTF">2019-03-12T13:05:00Z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