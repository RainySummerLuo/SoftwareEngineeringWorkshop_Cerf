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54696" w14:textId="77777777" w:rsidR="00554276" w:rsidRPr="0031653A" w:rsidRDefault="00222841" w:rsidP="00620AE8">
      <w:pPr>
        <w:pStyle w:val="Heading1"/>
        <w:rPr>
          <w:rFonts w:ascii="Calibri" w:hAnsi="Calibri"/>
        </w:rPr>
      </w:pPr>
      <w:r w:rsidRPr="0031653A">
        <w:rPr>
          <w:rFonts w:ascii="Calibri" w:hAnsi="Calibri"/>
          <w:bCs w:val="0"/>
          <w:i w:val="0"/>
          <w:iCs/>
        </w:rPr>
        <w:t>Cerf</w:t>
      </w:r>
      <w:r w:rsidR="005F2808" w:rsidRPr="0031653A">
        <w:rPr>
          <w:rFonts w:ascii="Calibri" w:hAnsi="Calibri"/>
          <w:i w:val="0"/>
          <w:iCs/>
          <w:lang w:eastAsia="zh-CN"/>
        </w:rPr>
        <w:br/>
      </w:r>
      <w:r w:rsidR="00554276" w:rsidRPr="0031653A">
        <w:rPr>
          <w:rFonts w:ascii="Calibri" w:hAnsi="Calibri"/>
          <w:b w:val="0"/>
          <w:bCs w:val="0"/>
          <w:i w:val="0"/>
          <w:iCs/>
        </w:rPr>
        <w:t>Meeting Minutes</w:t>
      </w:r>
    </w:p>
    <w:p w14:paraId="6561AEA0" w14:textId="407541AF" w:rsidR="00554276" w:rsidRPr="0031653A" w:rsidRDefault="001F2266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4</w:t>
      </w:r>
      <w:r w:rsidR="001E7A9E" w:rsidRPr="0031653A">
        <w:rPr>
          <w:rFonts w:ascii="Calibri" w:hAnsi="Calibri"/>
        </w:rPr>
        <w:t>/</w:t>
      </w:r>
      <w:r w:rsidR="000C586F">
        <w:rPr>
          <w:rFonts w:ascii="Calibri" w:hAnsi="Calibri"/>
        </w:rPr>
        <w:t>21</w:t>
      </w:r>
      <w:r w:rsidR="001E7A9E" w:rsidRPr="0031653A">
        <w:rPr>
          <w:rFonts w:ascii="Calibri" w:hAnsi="Calibri"/>
        </w:rPr>
        <w:t>/2019</w:t>
      </w:r>
    </w:p>
    <w:p w14:paraId="6F750A90" w14:textId="77777777" w:rsidR="00554276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Call to order</w:t>
      </w:r>
    </w:p>
    <w:p w14:paraId="7823195D" w14:textId="7DB68C52" w:rsidR="0015180F" w:rsidRPr="0031653A" w:rsidRDefault="001D6546" w:rsidP="00AE361F">
      <w:pPr>
        <w:pStyle w:val="BodyText2"/>
        <w:rPr>
          <w:rFonts w:ascii="Calibri" w:hAnsi="Calibri"/>
        </w:rPr>
      </w:pPr>
      <w:r w:rsidRPr="001D6546">
        <w:rPr>
          <w:rFonts w:ascii="Calibri" w:hAnsi="Calibri"/>
          <w:b/>
        </w:rPr>
        <w:t xml:space="preserve">Zhiyi Zhang </w:t>
      </w:r>
      <w:r w:rsidR="0015180F" w:rsidRPr="0031653A">
        <w:rPr>
          <w:rFonts w:ascii="Calibri" w:hAnsi="Calibri"/>
        </w:rPr>
        <w:t xml:space="preserve">called to order the regular meeting of </w:t>
      </w:r>
      <w:r w:rsidR="00884F96" w:rsidRPr="0031653A">
        <w:rPr>
          <w:rFonts w:ascii="Calibri" w:hAnsi="Calibri"/>
          <w:b/>
        </w:rPr>
        <w:t>Cerf</w:t>
      </w:r>
      <w:r w:rsidR="0015180F" w:rsidRPr="0031653A">
        <w:rPr>
          <w:rFonts w:ascii="Calibri" w:hAnsi="Calibri"/>
        </w:rPr>
        <w:t xml:space="preserve"> at </w:t>
      </w:r>
      <w:r w:rsidR="00743FD4">
        <w:rPr>
          <w:rFonts w:ascii="Calibri" w:hAnsi="Calibri"/>
          <w:b/>
        </w:rPr>
        <w:t>2</w:t>
      </w:r>
      <w:r w:rsidR="00927324">
        <w:rPr>
          <w:rFonts w:ascii="Calibri" w:hAnsi="Calibri"/>
          <w:b/>
        </w:rPr>
        <w:t>0</w:t>
      </w:r>
      <w:r w:rsidR="00222841" w:rsidRPr="0031653A">
        <w:rPr>
          <w:rFonts w:ascii="Calibri" w:hAnsi="Calibri"/>
          <w:b/>
        </w:rPr>
        <w:t>:</w:t>
      </w:r>
      <w:r w:rsidR="00484FC0">
        <w:rPr>
          <w:rFonts w:ascii="Calibri" w:hAnsi="Calibri"/>
          <w:b/>
        </w:rPr>
        <w:t>00</w:t>
      </w:r>
      <w:r w:rsidR="0015180F" w:rsidRPr="0031653A">
        <w:rPr>
          <w:rFonts w:ascii="Calibri" w:hAnsi="Calibri"/>
        </w:rPr>
        <w:t xml:space="preserve"> on </w:t>
      </w:r>
      <w:r w:rsidR="000D4187">
        <w:rPr>
          <w:rFonts w:ascii="Calibri" w:hAnsi="Calibri"/>
          <w:b/>
        </w:rPr>
        <w:t>4</w:t>
      </w:r>
      <w:r w:rsidR="00EA3B3F" w:rsidRPr="0031653A">
        <w:rPr>
          <w:rFonts w:ascii="Calibri" w:hAnsi="Calibri"/>
          <w:b/>
        </w:rPr>
        <w:t>/</w:t>
      </w:r>
      <w:r w:rsidR="000C586F">
        <w:rPr>
          <w:rFonts w:ascii="Calibri" w:hAnsi="Calibri"/>
          <w:b/>
        </w:rPr>
        <w:t>21</w:t>
      </w:r>
      <w:r w:rsidR="00EA3B3F" w:rsidRPr="0031653A">
        <w:rPr>
          <w:rFonts w:ascii="Calibri" w:hAnsi="Calibri"/>
          <w:b/>
        </w:rPr>
        <w:t>/2019</w:t>
      </w:r>
      <w:r w:rsidR="0015180F" w:rsidRPr="0031653A">
        <w:rPr>
          <w:rFonts w:ascii="Calibri" w:hAnsi="Calibri"/>
        </w:rPr>
        <w:t xml:space="preserve"> in </w:t>
      </w:r>
      <w:r w:rsidR="006E72F4">
        <w:rPr>
          <w:rFonts w:ascii="Calibri" w:hAnsi="Calibri" w:hint="eastAsia"/>
          <w:b/>
          <w:lang w:eastAsia="zh-CN"/>
        </w:rPr>
        <w:t>T</w:t>
      </w:r>
      <w:r w:rsidR="006E72F4">
        <w:rPr>
          <w:rFonts w:ascii="Calibri" w:hAnsi="Calibri"/>
          <w:b/>
        </w:rPr>
        <w:t>8 306</w:t>
      </w:r>
      <w:r w:rsidR="0015180F" w:rsidRPr="0031653A">
        <w:rPr>
          <w:rFonts w:ascii="Calibri" w:hAnsi="Calibri"/>
        </w:rPr>
        <w:t>.</w:t>
      </w:r>
    </w:p>
    <w:p w14:paraId="75910A14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Roll </w:t>
      </w:r>
      <w:r w:rsidR="006928C1" w:rsidRPr="0031653A">
        <w:rPr>
          <w:rFonts w:ascii="Calibri" w:hAnsi="Calibri"/>
        </w:rPr>
        <w:t>c</w:t>
      </w:r>
      <w:r w:rsidRPr="0031653A">
        <w:rPr>
          <w:rFonts w:ascii="Calibri" w:hAnsi="Calibri"/>
        </w:rPr>
        <w:t>all</w:t>
      </w:r>
    </w:p>
    <w:p w14:paraId="583CA6DD" w14:textId="77777777" w:rsidR="0015180F" w:rsidRPr="0031653A" w:rsidRDefault="00061723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 xml:space="preserve">Zichen Luo </w:t>
      </w:r>
      <w:r w:rsidR="0015180F" w:rsidRPr="0031653A">
        <w:rPr>
          <w:rFonts w:ascii="Calibri" w:hAnsi="Calibri"/>
        </w:rPr>
        <w:t xml:space="preserve">conducted a roll call. The following </w:t>
      </w:r>
      <w:r w:rsidR="006928C1" w:rsidRPr="0031653A">
        <w:rPr>
          <w:rFonts w:ascii="Calibri" w:hAnsi="Calibri"/>
        </w:rPr>
        <w:t>persons</w:t>
      </w:r>
      <w:r w:rsidR="0015180F" w:rsidRPr="0031653A">
        <w:rPr>
          <w:rFonts w:ascii="Calibri" w:hAnsi="Calibri"/>
        </w:rPr>
        <w:t xml:space="preserve"> were present: </w:t>
      </w:r>
    </w:p>
    <w:p w14:paraId="29DA4108" w14:textId="77777777" w:rsidR="00070EF2" w:rsidRPr="0031653A" w:rsidRDefault="00A72406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ZHANG </w:t>
      </w:r>
      <w:r w:rsidR="00EB4CAE" w:rsidRPr="0031653A">
        <w:rPr>
          <w:rFonts w:ascii="Calibri" w:hAnsi="Calibri"/>
          <w:b/>
        </w:rPr>
        <w:t>Zhiyi</w:t>
      </w:r>
      <w:r w:rsidR="0048658B" w:rsidRPr="0031653A">
        <w:rPr>
          <w:rFonts w:ascii="Calibri" w:hAnsi="Calibri"/>
          <w:b/>
        </w:rPr>
        <w:t xml:space="preserve"> (Otto)</w:t>
      </w:r>
    </w:p>
    <w:p w14:paraId="34FD9418" w14:textId="77777777" w:rsidR="00A72406" w:rsidRPr="0031653A" w:rsidRDefault="00AC42C1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>LUO</w:t>
      </w:r>
      <w:r w:rsidR="00EB4CAE" w:rsidRPr="0031653A">
        <w:rPr>
          <w:rFonts w:ascii="Calibri" w:hAnsi="Calibri"/>
          <w:b/>
        </w:rPr>
        <w:t xml:space="preserve"> Zichen</w:t>
      </w:r>
      <w:r w:rsidRPr="0031653A">
        <w:rPr>
          <w:rFonts w:ascii="Calibri" w:hAnsi="Calibri"/>
          <w:b/>
        </w:rPr>
        <w:t xml:space="preserve"> (Laurence)</w:t>
      </w:r>
    </w:p>
    <w:p w14:paraId="7F271B6E" w14:textId="77777777" w:rsidR="00A72406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LU </w:t>
      </w:r>
      <w:r w:rsidR="00A72406" w:rsidRPr="0031653A">
        <w:rPr>
          <w:rFonts w:ascii="Calibri" w:hAnsi="Calibri"/>
          <w:b/>
        </w:rPr>
        <w:t>Guangxing</w:t>
      </w:r>
      <w:r w:rsidR="00AC42C1" w:rsidRPr="0031653A">
        <w:rPr>
          <w:rFonts w:ascii="Calibri" w:hAnsi="Calibri"/>
          <w:b/>
        </w:rPr>
        <w:t xml:space="preserve"> (Douglas)</w:t>
      </w:r>
    </w:p>
    <w:p w14:paraId="1A544C71" w14:textId="77777777" w:rsidR="005200D0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</w:rPr>
      </w:pPr>
      <w:r w:rsidRPr="0031653A">
        <w:rPr>
          <w:rFonts w:ascii="Calibri" w:hAnsi="Calibri"/>
          <w:b/>
        </w:rPr>
        <w:t xml:space="preserve">WANG </w:t>
      </w:r>
      <w:r w:rsidR="005200D0" w:rsidRPr="0031653A">
        <w:rPr>
          <w:rFonts w:ascii="Calibri" w:hAnsi="Calibri"/>
          <w:b/>
        </w:rPr>
        <w:t>Yuan</w:t>
      </w:r>
      <w:r w:rsidR="00791D86" w:rsidRPr="0031653A">
        <w:rPr>
          <w:rFonts w:ascii="Calibri" w:hAnsi="Calibri"/>
          <w:b/>
        </w:rPr>
        <w:t xml:space="preserve"> (Wayne)</w:t>
      </w:r>
    </w:p>
    <w:p w14:paraId="2F0539BC" w14:textId="77777777" w:rsidR="0015180F" w:rsidRPr="00E729B4" w:rsidRDefault="0015180F" w:rsidP="00687389">
      <w:pPr>
        <w:pStyle w:val="ListNumber"/>
        <w:rPr>
          <w:rFonts w:ascii="Calibri" w:hAnsi="Calibri"/>
        </w:rPr>
      </w:pPr>
      <w:r w:rsidRPr="00E729B4">
        <w:rPr>
          <w:rFonts w:ascii="Calibri" w:hAnsi="Calibri"/>
        </w:rPr>
        <w:t>Approval of minutes</w:t>
      </w:r>
      <w:r w:rsidR="00680296" w:rsidRPr="00E729B4">
        <w:rPr>
          <w:rFonts w:ascii="Calibri" w:hAnsi="Calibri"/>
        </w:rPr>
        <w:t xml:space="preserve"> from last meeting</w:t>
      </w:r>
    </w:p>
    <w:p w14:paraId="76849AFD" w14:textId="6F684F20" w:rsidR="00680296" w:rsidRPr="00E729B4" w:rsidRDefault="002C6CE8" w:rsidP="00AE361F">
      <w:pPr>
        <w:pStyle w:val="BodyText2"/>
        <w:rPr>
          <w:rFonts w:ascii="Calibri" w:hAnsi="Calibri"/>
        </w:rPr>
      </w:pPr>
      <w:r w:rsidRPr="000F66E2">
        <w:rPr>
          <w:rFonts w:ascii="Calibri" w:hAnsi="Calibri" w:hint="eastAsia"/>
          <w:b/>
          <w:lang w:eastAsia="zh-CN"/>
        </w:rPr>
        <w:t>Zichen</w:t>
      </w:r>
      <w:r w:rsidRPr="000F66E2">
        <w:rPr>
          <w:rFonts w:ascii="Calibri" w:hAnsi="Calibri"/>
          <w:b/>
        </w:rPr>
        <w:t xml:space="preserve"> Luo</w:t>
      </w:r>
      <w:r w:rsidR="00680296" w:rsidRPr="00E729B4">
        <w:rPr>
          <w:rFonts w:ascii="Calibri" w:hAnsi="Calibri"/>
        </w:rPr>
        <w:t xml:space="preserve"> read the minutes from the last meeting. The minutes were approved</w:t>
      </w:r>
      <w:r w:rsidR="008240DA" w:rsidRPr="00E729B4">
        <w:rPr>
          <w:rFonts w:ascii="Calibri" w:hAnsi="Calibri"/>
        </w:rPr>
        <w:t xml:space="preserve"> as read</w:t>
      </w:r>
      <w:r w:rsidR="00680296" w:rsidRPr="00E729B4">
        <w:rPr>
          <w:rFonts w:ascii="Calibri" w:hAnsi="Calibri"/>
        </w:rPr>
        <w:t>.</w:t>
      </w:r>
    </w:p>
    <w:p w14:paraId="583AD6DE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Open </w:t>
      </w:r>
      <w:r w:rsidR="006928C1" w:rsidRPr="0031653A">
        <w:rPr>
          <w:rFonts w:ascii="Calibri" w:hAnsi="Calibri"/>
        </w:rPr>
        <w:t>i</w:t>
      </w:r>
      <w:r w:rsidRPr="0031653A">
        <w:rPr>
          <w:rFonts w:ascii="Calibri" w:hAnsi="Calibri"/>
        </w:rPr>
        <w:t>ssues</w:t>
      </w:r>
    </w:p>
    <w:p w14:paraId="5BF083D6" w14:textId="715CE8B8" w:rsidR="007D3FB4" w:rsidRPr="007D3FB4" w:rsidRDefault="00982D87" w:rsidP="007D3FB4">
      <w:pPr>
        <w:pStyle w:val="ListNumber3"/>
        <w:rPr>
          <w:rFonts w:ascii="Calibri" w:hAnsi="Calibri"/>
        </w:rPr>
      </w:pPr>
      <w:r>
        <w:rPr>
          <w:rFonts w:ascii="Calibri" w:hAnsi="Calibri"/>
        </w:rPr>
        <w:t>Finish the first class implement and corresponding unit test case.</w:t>
      </w:r>
    </w:p>
    <w:p w14:paraId="3F8581BD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New </w:t>
      </w:r>
      <w:r w:rsidR="006928C1" w:rsidRPr="0031653A">
        <w:rPr>
          <w:rFonts w:ascii="Calibri" w:hAnsi="Calibri"/>
        </w:rPr>
        <w:t>b</w:t>
      </w:r>
      <w:r w:rsidRPr="0031653A">
        <w:rPr>
          <w:rFonts w:ascii="Calibri" w:hAnsi="Calibri"/>
        </w:rPr>
        <w:t>usiness</w:t>
      </w:r>
    </w:p>
    <w:p w14:paraId="6B01A76F" w14:textId="675CB9A4" w:rsidR="00326355" w:rsidRDefault="001B5856" w:rsidP="00982D87">
      <w:pPr>
        <w:pStyle w:val="ListNumber3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 xml:space="preserve">Discuss about the </w:t>
      </w:r>
      <w:r w:rsidR="00982D87">
        <w:rPr>
          <w:rFonts w:ascii="Calibri" w:hAnsi="Calibri" w:hint="eastAsia"/>
          <w:lang w:eastAsia="zh-CN"/>
        </w:rPr>
        <w:t>da</w:t>
      </w:r>
      <w:r w:rsidR="00982D87">
        <w:rPr>
          <w:rFonts w:ascii="Calibri" w:hAnsi="Calibri"/>
          <w:lang w:eastAsia="zh-CN"/>
        </w:rPr>
        <w:t>ta structure and data type for the recipe and ingredient.</w:t>
      </w:r>
    </w:p>
    <w:p w14:paraId="6B4AA7BC" w14:textId="215BDEFD" w:rsidR="00982D87" w:rsidRDefault="00B45BD2" w:rsidP="00982D87">
      <w:pPr>
        <w:pStyle w:val="ListNumber3"/>
        <w:numPr>
          <w:ilvl w:val="0"/>
          <w:numId w:val="34"/>
        </w:numPr>
        <w:rPr>
          <w:rFonts w:ascii="Calibri" w:hAnsi="Calibri"/>
        </w:rPr>
      </w:pPr>
      <w:r>
        <w:rPr>
          <w:rFonts w:ascii="Calibri" w:hAnsi="Calibri"/>
        </w:rPr>
        <w:t>Array List is not appropriate.</w:t>
      </w:r>
    </w:p>
    <w:p w14:paraId="65032CA6" w14:textId="11EA1CBA" w:rsidR="00B45BD2" w:rsidRDefault="00B45BD2" w:rsidP="00982D87">
      <w:pPr>
        <w:pStyle w:val="ListNumber3"/>
        <w:numPr>
          <w:ilvl w:val="0"/>
          <w:numId w:val="34"/>
        </w:numPr>
        <w:rPr>
          <w:rFonts w:ascii="Calibri" w:hAnsi="Calibri"/>
        </w:rPr>
      </w:pPr>
      <w:r>
        <w:rPr>
          <w:rFonts w:ascii="Calibri" w:hAnsi="Calibri"/>
        </w:rPr>
        <w:t>Map is suitable for this.</w:t>
      </w:r>
    </w:p>
    <w:p w14:paraId="5D5CC45D" w14:textId="448B15A1" w:rsidR="00B45BD2" w:rsidRPr="00982D87" w:rsidRDefault="00B45BD2" w:rsidP="00B45BD2">
      <w:pPr>
        <w:pStyle w:val="ListNumber3"/>
        <w:numPr>
          <w:ilvl w:val="1"/>
          <w:numId w:val="34"/>
        </w:numPr>
        <w:rPr>
          <w:rFonts w:ascii="Calibri" w:hAnsi="Calibri"/>
        </w:rPr>
      </w:pPr>
      <w:r>
        <w:rPr>
          <w:rFonts w:ascii="Calibri" w:hAnsi="Calibri"/>
        </w:rPr>
        <w:t>We can do some further study on Map type and learn how to use it.</w:t>
      </w:r>
      <w:bookmarkStart w:id="0" w:name="_GoBack"/>
      <w:bookmarkEnd w:id="0"/>
    </w:p>
    <w:p w14:paraId="4D589757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Adjournment</w:t>
      </w:r>
    </w:p>
    <w:p w14:paraId="5AB2BA79" w14:textId="4381CF12" w:rsidR="00680296" w:rsidRPr="0031653A" w:rsidRDefault="00887E80" w:rsidP="00360B6E">
      <w:pPr>
        <w:rPr>
          <w:rFonts w:ascii="Calibri" w:hAnsi="Calibri"/>
        </w:rPr>
      </w:pPr>
      <w:r w:rsidRPr="0031653A">
        <w:rPr>
          <w:rFonts w:ascii="Calibri" w:hAnsi="Calibri"/>
          <w:b/>
        </w:rPr>
        <w:t>Zhiyi Zhang</w:t>
      </w:r>
      <w:r w:rsidR="00680296" w:rsidRPr="0031653A">
        <w:rPr>
          <w:rStyle w:val="BodyText2Char"/>
          <w:rFonts w:ascii="Calibri" w:hAnsi="Calibri"/>
        </w:rPr>
        <w:t xml:space="preserve"> adjourned the meeting at </w:t>
      </w:r>
      <w:r w:rsidR="00FB53D6">
        <w:rPr>
          <w:rStyle w:val="BodyText2Char"/>
          <w:rFonts w:ascii="Calibri" w:hAnsi="Calibri"/>
          <w:b/>
        </w:rPr>
        <w:t>2</w:t>
      </w:r>
      <w:r w:rsidR="00AE00D4">
        <w:rPr>
          <w:rStyle w:val="BodyText2Char"/>
          <w:rFonts w:ascii="Calibri" w:hAnsi="Calibri"/>
          <w:b/>
        </w:rPr>
        <w:t>0</w:t>
      </w:r>
      <w:r w:rsidR="00FB53D6">
        <w:rPr>
          <w:rStyle w:val="BodyText2Char"/>
          <w:rFonts w:ascii="Calibri" w:hAnsi="Calibri"/>
          <w:b/>
        </w:rPr>
        <w:t>:</w:t>
      </w:r>
      <w:r w:rsidR="007A308F">
        <w:rPr>
          <w:rStyle w:val="BodyText2Char"/>
          <w:rFonts w:ascii="Calibri" w:hAnsi="Calibri"/>
          <w:b/>
        </w:rPr>
        <w:t>27</w:t>
      </w:r>
      <w:r w:rsidR="00680296" w:rsidRPr="0031653A">
        <w:rPr>
          <w:rStyle w:val="BodyText2Char"/>
          <w:rFonts w:ascii="Calibri" w:hAnsi="Calibri"/>
        </w:rPr>
        <w:t>.</w:t>
      </w:r>
    </w:p>
    <w:p w14:paraId="15A893F1" w14:textId="77777777" w:rsidR="008E476B" w:rsidRPr="0031653A" w:rsidRDefault="0015180F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>Minutes s</w:t>
      </w:r>
      <w:r w:rsidR="008E476B" w:rsidRPr="0031653A">
        <w:rPr>
          <w:rFonts w:ascii="Calibri" w:hAnsi="Calibri"/>
        </w:rPr>
        <w:t xml:space="preserve">ubmitted </w:t>
      </w:r>
      <w:r w:rsidR="004E227E" w:rsidRPr="0031653A">
        <w:rPr>
          <w:rFonts w:ascii="Calibri" w:hAnsi="Calibri"/>
        </w:rPr>
        <w:t xml:space="preserve">by:  </w:t>
      </w:r>
      <w:r w:rsidR="00E9286F" w:rsidRPr="0031653A">
        <w:rPr>
          <w:rFonts w:ascii="Calibri" w:hAnsi="Calibri"/>
          <w:b/>
        </w:rPr>
        <w:t>Zichen Luo</w:t>
      </w:r>
    </w:p>
    <w:p w14:paraId="7F40522C" w14:textId="77777777" w:rsidR="008E476B" w:rsidRPr="0031653A" w:rsidRDefault="008E476B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 xml:space="preserve">Minutes </w:t>
      </w:r>
      <w:r w:rsidR="00FB3809" w:rsidRPr="0031653A">
        <w:rPr>
          <w:rFonts w:ascii="Calibri" w:hAnsi="Calibri"/>
        </w:rPr>
        <w:t>a</w:t>
      </w:r>
      <w:r w:rsidRPr="0031653A">
        <w:rPr>
          <w:rFonts w:ascii="Calibri" w:hAnsi="Calibri"/>
        </w:rPr>
        <w:t xml:space="preserve">pproved by: </w:t>
      </w:r>
      <w:r w:rsidR="004E227E" w:rsidRPr="0031653A">
        <w:rPr>
          <w:rFonts w:ascii="Calibri" w:hAnsi="Calibri"/>
        </w:rPr>
        <w:t xml:space="preserve"> </w:t>
      </w:r>
      <w:r w:rsidR="00E9286F" w:rsidRPr="0031653A">
        <w:rPr>
          <w:rFonts w:ascii="Calibri" w:hAnsi="Calibri"/>
          <w:b/>
        </w:rPr>
        <w:t>Zhiyi Zhang</w:t>
      </w:r>
    </w:p>
    <w:sectPr w:rsidR="008E476B" w:rsidRPr="0031653A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6B60A" w14:textId="77777777" w:rsidR="00896DD9" w:rsidRDefault="00896DD9" w:rsidP="00934644">
      <w:r>
        <w:separator/>
      </w:r>
    </w:p>
  </w:endnote>
  <w:endnote w:type="continuationSeparator" w:id="0">
    <w:p w14:paraId="3F62EF76" w14:textId="77777777" w:rsidR="00896DD9" w:rsidRDefault="00896DD9" w:rsidP="0093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B2045" w14:textId="77777777" w:rsidR="00896DD9" w:rsidRDefault="00896DD9" w:rsidP="00934644">
      <w:r>
        <w:separator/>
      </w:r>
    </w:p>
  </w:footnote>
  <w:footnote w:type="continuationSeparator" w:id="0">
    <w:p w14:paraId="3E6AFFBF" w14:textId="77777777" w:rsidR="00896DD9" w:rsidRDefault="00896DD9" w:rsidP="00934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19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31BB4"/>
    <w:multiLevelType w:val="hybridMultilevel"/>
    <w:tmpl w:val="2DA216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2602C7E"/>
    <w:multiLevelType w:val="hybridMultilevel"/>
    <w:tmpl w:val="3E26A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192324"/>
    <w:multiLevelType w:val="hybridMultilevel"/>
    <w:tmpl w:val="C8749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D262CE"/>
    <w:multiLevelType w:val="hybridMultilevel"/>
    <w:tmpl w:val="18FA9402"/>
    <w:lvl w:ilvl="0" w:tplc="ADF2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16D0A10"/>
    <w:multiLevelType w:val="hybridMultilevel"/>
    <w:tmpl w:val="79BA3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367E3D"/>
    <w:multiLevelType w:val="hybridMultilevel"/>
    <w:tmpl w:val="59BA9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69534D"/>
    <w:multiLevelType w:val="hybridMultilevel"/>
    <w:tmpl w:val="73DADB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6702C7"/>
    <w:multiLevelType w:val="hybridMultilevel"/>
    <w:tmpl w:val="7278C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22"/>
  </w:num>
  <w:num w:numId="4">
    <w:abstractNumId w:val="11"/>
  </w:num>
  <w:num w:numId="5">
    <w:abstractNumId w:val="2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20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3"/>
  </w:num>
  <w:num w:numId="26">
    <w:abstractNumId w:val="18"/>
  </w:num>
  <w:num w:numId="27">
    <w:abstractNumId w:val="10"/>
  </w:num>
  <w:num w:numId="28">
    <w:abstractNumId w:val="25"/>
  </w:num>
  <w:num w:numId="29">
    <w:abstractNumId w:val="2"/>
  </w:num>
  <w:num w:numId="30">
    <w:abstractNumId w:val="2"/>
    <w:lvlOverride w:ilvl="0">
      <w:startOverride w:val="1"/>
    </w:lvlOverride>
  </w:num>
  <w:num w:numId="31">
    <w:abstractNumId w:val="14"/>
  </w:num>
  <w:num w:numId="32">
    <w:abstractNumId w:val="24"/>
  </w:num>
  <w:num w:numId="33">
    <w:abstractNumId w:val="2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A"/>
    <w:rsid w:val="0000205A"/>
    <w:rsid w:val="00061723"/>
    <w:rsid w:val="00070EF2"/>
    <w:rsid w:val="000A4795"/>
    <w:rsid w:val="000B67B4"/>
    <w:rsid w:val="000C586F"/>
    <w:rsid w:val="000D4187"/>
    <w:rsid w:val="000D4473"/>
    <w:rsid w:val="000E7178"/>
    <w:rsid w:val="000F3AA6"/>
    <w:rsid w:val="000F66E2"/>
    <w:rsid w:val="001133AA"/>
    <w:rsid w:val="0011573E"/>
    <w:rsid w:val="00140DAE"/>
    <w:rsid w:val="0015180F"/>
    <w:rsid w:val="00177556"/>
    <w:rsid w:val="00177DD9"/>
    <w:rsid w:val="00193653"/>
    <w:rsid w:val="00197C5D"/>
    <w:rsid w:val="001B5856"/>
    <w:rsid w:val="001C0A05"/>
    <w:rsid w:val="001D332D"/>
    <w:rsid w:val="001D6546"/>
    <w:rsid w:val="001E7A9E"/>
    <w:rsid w:val="001F2266"/>
    <w:rsid w:val="001F79D7"/>
    <w:rsid w:val="0021636F"/>
    <w:rsid w:val="00217260"/>
    <w:rsid w:val="00220A71"/>
    <w:rsid w:val="00222841"/>
    <w:rsid w:val="002252D9"/>
    <w:rsid w:val="002510B1"/>
    <w:rsid w:val="002651E1"/>
    <w:rsid w:val="00276FA1"/>
    <w:rsid w:val="00291B4A"/>
    <w:rsid w:val="002B64E1"/>
    <w:rsid w:val="002C6CE8"/>
    <w:rsid w:val="002D15F1"/>
    <w:rsid w:val="002D7624"/>
    <w:rsid w:val="002F5963"/>
    <w:rsid w:val="003122AC"/>
    <w:rsid w:val="0031653A"/>
    <w:rsid w:val="0032133C"/>
    <w:rsid w:val="00326355"/>
    <w:rsid w:val="00331DA0"/>
    <w:rsid w:val="00353266"/>
    <w:rsid w:val="00360B6E"/>
    <w:rsid w:val="003638C3"/>
    <w:rsid w:val="00397886"/>
    <w:rsid w:val="003B15F1"/>
    <w:rsid w:val="003E7EE4"/>
    <w:rsid w:val="00411F8B"/>
    <w:rsid w:val="004168B1"/>
    <w:rsid w:val="00417F8A"/>
    <w:rsid w:val="004437DF"/>
    <w:rsid w:val="00451C82"/>
    <w:rsid w:val="00457CBA"/>
    <w:rsid w:val="00465D67"/>
    <w:rsid w:val="004703C3"/>
    <w:rsid w:val="00477352"/>
    <w:rsid w:val="00484FC0"/>
    <w:rsid w:val="0048658B"/>
    <w:rsid w:val="00492B03"/>
    <w:rsid w:val="004B5C09"/>
    <w:rsid w:val="004E227E"/>
    <w:rsid w:val="004F2D6D"/>
    <w:rsid w:val="00500305"/>
    <w:rsid w:val="005200D0"/>
    <w:rsid w:val="00542CF0"/>
    <w:rsid w:val="00544A6F"/>
    <w:rsid w:val="00554276"/>
    <w:rsid w:val="0055461F"/>
    <w:rsid w:val="005639A9"/>
    <w:rsid w:val="0059204C"/>
    <w:rsid w:val="005D3729"/>
    <w:rsid w:val="005D5764"/>
    <w:rsid w:val="005D5914"/>
    <w:rsid w:val="005E5FDA"/>
    <w:rsid w:val="005F2808"/>
    <w:rsid w:val="005F7257"/>
    <w:rsid w:val="00603751"/>
    <w:rsid w:val="00615376"/>
    <w:rsid w:val="00616B41"/>
    <w:rsid w:val="00620AE8"/>
    <w:rsid w:val="00623846"/>
    <w:rsid w:val="0062579E"/>
    <w:rsid w:val="00644190"/>
    <w:rsid w:val="0064628C"/>
    <w:rsid w:val="006730C1"/>
    <w:rsid w:val="00675AF1"/>
    <w:rsid w:val="00680296"/>
    <w:rsid w:val="00687389"/>
    <w:rsid w:val="006928C1"/>
    <w:rsid w:val="006E025C"/>
    <w:rsid w:val="006E72F4"/>
    <w:rsid w:val="006F03D4"/>
    <w:rsid w:val="00712831"/>
    <w:rsid w:val="00712F4D"/>
    <w:rsid w:val="0071520D"/>
    <w:rsid w:val="00741116"/>
    <w:rsid w:val="00743FD4"/>
    <w:rsid w:val="00765C6A"/>
    <w:rsid w:val="00771C24"/>
    <w:rsid w:val="00790396"/>
    <w:rsid w:val="00791D86"/>
    <w:rsid w:val="007A308F"/>
    <w:rsid w:val="007D3FB4"/>
    <w:rsid w:val="007D5836"/>
    <w:rsid w:val="007F665C"/>
    <w:rsid w:val="008240DA"/>
    <w:rsid w:val="0083449B"/>
    <w:rsid w:val="008429E5"/>
    <w:rsid w:val="008443B3"/>
    <w:rsid w:val="00861509"/>
    <w:rsid w:val="00867EA4"/>
    <w:rsid w:val="00884F96"/>
    <w:rsid w:val="00887E80"/>
    <w:rsid w:val="008906FF"/>
    <w:rsid w:val="00896DD9"/>
    <w:rsid w:val="00897D88"/>
    <w:rsid w:val="008B0B1B"/>
    <w:rsid w:val="008C5064"/>
    <w:rsid w:val="008E476B"/>
    <w:rsid w:val="0090436B"/>
    <w:rsid w:val="00906EB0"/>
    <w:rsid w:val="0091036D"/>
    <w:rsid w:val="00927324"/>
    <w:rsid w:val="00932F50"/>
    <w:rsid w:val="00934644"/>
    <w:rsid w:val="009475A0"/>
    <w:rsid w:val="009478F9"/>
    <w:rsid w:val="00955F8A"/>
    <w:rsid w:val="00977DAE"/>
    <w:rsid w:val="00982D87"/>
    <w:rsid w:val="009921B8"/>
    <w:rsid w:val="009A6CA5"/>
    <w:rsid w:val="009F4469"/>
    <w:rsid w:val="00A07662"/>
    <w:rsid w:val="00A528B1"/>
    <w:rsid w:val="00A57F52"/>
    <w:rsid w:val="00A72406"/>
    <w:rsid w:val="00A80B4C"/>
    <w:rsid w:val="00A9033C"/>
    <w:rsid w:val="00A9231C"/>
    <w:rsid w:val="00A96671"/>
    <w:rsid w:val="00AB42F1"/>
    <w:rsid w:val="00AC42C1"/>
    <w:rsid w:val="00AC486D"/>
    <w:rsid w:val="00AE00D4"/>
    <w:rsid w:val="00AE216F"/>
    <w:rsid w:val="00AE361F"/>
    <w:rsid w:val="00B01135"/>
    <w:rsid w:val="00B057D1"/>
    <w:rsid w:val="00B14023"/>
    <w:rsid w:val="00B23C24"/>
    <w:rsid w:val="00B435B5"/>
    <w:rsid w:val="00B45BD2"/>
    <w:rsid w:val="00B66ABF"/>
    <w:rsid w:val="00B75CFC"/>
    <w:rsid w:val="00B949C4"/>
    <w:rsid w:val="00B96FF3"/>
    <w:rsid w:val="00BB6100"/>
    <w:rsid w:val="00BC151F"/>
    <w:rsid w:val="00BF09EC"/>
    <w:rsid w:val="00BF2DF4"/>
    <w:rsid w:val="00BF7334"/>
    <w:rsid w:val="00BF7EA1"/>
    <w:rsid w:val="00C14F7F"/>
    <w:rsid w:val="00C1643D"/>
    <w:rsid w:val="00C261A9"/>
    <w:rsid w:val="00C27485"/>
    <w:rsid w:val="00C31E42"/>
    <w:rsid w:val="00C37771"/>
    <w:rsid w:val="00C43364"/>
    <w:rsid w:val="00C45E41"/>
    <w:rsid w:val="00C53B01"/>
    <w:rsid w:val="00C81CFA"/>
    <w:rsid w:val="00C83F67"/>
    <w:rsid w:val="00C87B7E"/>
    <w:rsid w:val="00C87F8D"/>
    <w:rsid w:val="00C93693"/>
    <w:rsid w:val="00C95169"/>
    <w:rsid w:val="00CA3566"/>
    <w:rsid w:val="00CA750D"/>
    <w:rsid w:val="00CB3066"/>
    <w:rsid w:val="00CC42E0"/>
    <w:rsid w:val="00CE4972"/>
    <w:rsid w:val="00CF1893"/>
    <w:rsid w:val="00CF232C"/>
    <w:rsid w:val="00CF2987"/>
    <w:rsid w:val="00D31AB7"/>
    <w:rsid w:val="00D31B35"/>
    <w:rsid w:val="00D3705B"/>
    <w:rsid w:val="00D40A12"/>
    <w:rsid w:val="00D61700"/>
    <w:rsid w:val="00DA277D"/>
    <w:rsid w:val="00DF2868"/>
    <w:rsid w:val="00E05E8D"/>
    <w:rsid w:val="00E251D6"/>
    <w:rsid w:val="00E431C9"/>
    <w:rsid w:val="00E557FA"/>
    <w:rsid w:val="00E57860"/>
    <w:rsid w:val="00E729B4"/>
    <w:rsid w:val="00E9286F"/>
    <w:rsid w:val="00EA06A2"/>
    <w:rsid w:val="00EA3B3F"/>
    <w:rsid w:val="00EB4CAE"/>
    <w:rsid w:val="00ED6A3F"/>
    <w:rsid w:val="00F1168D"/>
    <w:rsid w:val="00F21B51"/>
    <w:rsid w:val="00F23697"/>
    <w:rsid w:val="00F3098F"/>
    <w:rsid w:val="00F36BB7"/>
    <w:rsid w:val="00F42515"/>
    <w:rsid w:val="00F432E2"/>
    <w:rsid w:val="00F462A0"/>
    <w:rsid w:val="00F500D6"/>
    <w:rsid w:val="00F55AB5"/>
    <w:rsid w:val="00F60FDC"/>
    <w:rsid w:val="00F80951"/>
    <w:rsid w:val="00F834C2"/>
    <w:rsid w:val="00F87B50"/>
    <w:rsid w:val="00FA4D2D"/>
    <w:rsid w:val="00FB3809"/>
    <w:rsid w:val="00F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ED51149"/>
  <w15:chartTrackingRefBased/>
  <w15:docId w15:val="{B1CBC0CF-A9AC-4401-815A-FEB1EDD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spacing w:before="240" w:after="60"/>
      <w:ind w:left="0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D61700"/>
  </w:style>
  <w:style w:type="paragraph" w:styleId="Header">
    <w:name w:val="header"/>
    <w:basedOn w:val="Normal"/>
    <w:link w:val="HeaderChar"/>
    <w:rsid w:val="009346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64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9346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64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74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Cerf Meeting Minutes</vt:lpstr>
    </vt:vector>
  </TitlesOfParts>
  <Manager/>
  <Company>Microsoft Corporation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Laurence Luo</cp:lastModifiedBy>
  <cp:revision>69</cp:revision>
  <cp:lastPrinted>2002-03-13T03:46:00Z</cp:lastPrinted>
  <dcterms:created xsi:type="dcterms:W3CDTF">2019-03-12T12:37:00Z</dcterms:created>
  <dcterms:modified xsi:type="dcterms:W3CDTF">2019-04-21T15:48:00Z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