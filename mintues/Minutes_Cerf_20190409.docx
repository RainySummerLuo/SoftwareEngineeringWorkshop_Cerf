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73B632A8" w:rsidR="00554276" w:rsidRPr="0031653A" w:rsidRDefault="001F2266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4</w:t>
      </w:r>
      <w:r w:rsidR="001E7A9E" w:rsidRPr="0031653A">
        <w:rPr>
          <w:rFonts w:ascii="Calibri" w:hAnsi="Calibri"/>
        </w:rPr>
        <w:t>/</w:t>
      </w:r>
      <w:r w:rsidR="002D7624">
        <w:rPr>
          <w:rFonts w:ascii="Calibri" w:hAnsi="Calibri"/>
        </w:rPr>
        <w:t>9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38978924" w:rsidR="0015180F" w:rsidRPr="0031653A" w:rsidRDefault="001D6546" w:rsidP="00AE361F">
      <w:pPr>
        <w:pStyle w:val="BodyText2"/>
        <w:rPr>
          <w:rFonts w:ascii="Calibri" w:hAnsi="Calibri"/>
        </w:rPr>
      </w:pPr>
      <w:r w:rsidRPr="001D6546">
        <w:rPr>
          <w:rFonts w:ascii="Calibri" w:hAnsi="Calibri"/>
          <w:b/>
        </w:rPr>
        <w:t xml:space="preserve">Zhiyi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743FD4">
        <w:rPr>
          <w:rFonts w:ascii="Calibri" w:hAnsi="Calibri"/>
          <w:b/>
        </w:rPr>
        <w:t>2</w:t>
      </w:r>
      <w:r w:rsidR="00927324">
        <w:rPr>
          <w:rFonts w:ascii="Calibri" w:hAnsi="Calibri"/>
          <w:b/>
        </w:rPr>
        <w:t>0</w:t>
      </w:r>
      <w:r w:rsidR="00222841" w:rsidRPr="0031653A">
        <w:rPr>
          <w:rFonts w:ascii="Calibri" w:hAnsi="Calibri"/>
          <w:b/>
        </w:rPr>
        <w:t>:</w:t>
      </w:r>
      <w:r w:rsidR="00927324">
        <w:rPr>
          <w:rFonts w:ascii="Calibri" w:hAnsi="Calibri"/>
          <w:b/>
        </w:rPr>
        <w:t>51</w:t>
      </w:r>
      <w:r w:rsidR="0015180F" w:rsidRPr="0031653A">
        <w:rPr>
          <w:rFonts w:ascii="Calibri" w:hAnsi="Calibri"/>
        </w:rPr>
        <w:t xml:space="preserve"> on </w:t>
      </w:r>
      <w:r w:rsidR="000D4187">
        <w:rPr>
          <w:rFonts w:ascii="Calibri" w:hAnsi="Calibri"/>
          <w:b/>
        </w:rPr>
        <w:t>4</w:t>
      </w:r>
      <w:r w:rsidR="00EA3B3F" w:rsidRPr="0031653A">
        <w:rPr>
          <w:rFonts w:ascii="Calibri" w:hAnsi="Calibri"/>
          <w:b/>
        </w:rPr>
        <w:t>/</w:t>
      </w:r>
      <w:r w:rsidR="00D3705B">
        <w:rPr>
          <w:rFonts w:ascii="Calibri" w:hAnsi="Calibri"/>
          <w:b/>
        </w:rPr>
        <w:t>9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r w:rsidR="00EB4CAE" w:rsidRPr="0031653A">
        <w:rPr>
          <w:rFonts w:ascii="Calibri" w:hAnsi="Calibri"/>
          <w:b/>
        </w:rPr>
        <w:t>Zhiyi</w:t>
      </w:r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r w:rsidR="00A72406" w:rsidRPr="0031653A">
        <w:rPr>
          <w:rFonts w:ascii="Calibri" w:hAnsi="Calibri"/>
          <w:b/>
        </w:rPr>
        <w:t>Guangxing</w:t>
      </w:r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5BF083D6" w14:textId="5F86CC13" w:rsidR="007D3FB4" w:rsidRPr="007D3FB4" w:rsidRDefault="007D3FB4" w:rsidP="007D3FB4">
      <w:pPr>
        <w:pStyle w:val="ListNumber3"/>
        <w:rPr>
          <w:rFonts w:ascii="Calibri" w:hAnsi="Calibri"/>
        </w:rPr>
      </w:pPr>
      <w:r>
        <w:rPr>
          <w:rFonts w:ascii="Calibri" w:hAnsi="Calibri"/>
        </w:rPr>
        <w:t>Discuss</w:t>
      </w:r>
      <w:r w:rsidR="00CB3066">
        <w:rPr>
          <w:rFonts w:ascii="Calibri" w:hAnsi="Calibri"/>
        </w:rPr>
        <w:t xml:space="preserve"> the </w:t>
      </w:r>
      <w:r w:rsidR="00F3098F">
        <w:rPr>
          <w:rFonts w:ascii="Calibri" w:hAnsi="Calibri"/>
        </w:rPr>
        <w:t>detail</w:t>
      </w:r>
      <w:r w:rsidR="00CB3066" w:rsidRPr="00CB3066">
        <w:rPr>
          <w:rFonts w:ascii="Calibri" w:hAnsi="Calibri"/>
        </w:rPr>
        <w:t xml:space="preserve"> design document</w:t>
      </w:r>
      <w:r w:rsidR="00544A6F">
        <w:rPr>
          <w:rFonts w:ascii="Calibri" w:hAnsi="Calibri"/>
        </w:rPr>
        <w:t>.</w:t>
      </w:r>
      <w:r w:rsidR="00331DA0">
        <w:rPr>
          <w:rFonts w:ascii="Calibri" w:hAnsi="Calibri"/>
        </w:rPr>
        <w:t xml:space="preserve"> 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3896235E" w:rsidR="00B01135" w:rsidRDefault="001B5856" w:rsidP="00F3098F">
      <w:pPr>
        <w:pStyle w:val="ListNumber3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Discuss about the naming method and rules.</w:t>
      </w:r>
    </w:p>
    <w:p w14:paraId="72D78DCF" w14:textId="179ED60A" w:rsidR="00A57F52" w:rsidRDefault="00A57F52" w:rsidP="00A57F52">
      <w:pPr>
        <w:pStyle w:val="ListNumber3"/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Use </w:t>
      </w:r>
      <w:r w:rsidRPr="00A57F52">
        <w:rPr>
          <w:rFonts w:ascii="Calibri" w:hAnsi="Calibri"/>
        </w:rPr>
        <w:t>Camel-Case</w:t>
      </w:r>
      <w:r>
        <w:rPr>
          <w:rFonts w:ascii="Calibri" w:hAnsi="Calibri"/>
        </w:rPr>
        <w:t xml:space="preserve"> as naming method.</w:t>
      </w:r>
    </w:p>
    <w:p w14:paraId="5ADFF818" w14:textId="0CDB0597" w:rsidR="00197C5D" w:rsidRDefault="00197C5D" w:rsidP="00F3098F">
      <w:pPr>
        <w:pStyle w:val="ListNumber3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Discuss about the return type and lower/upper case issue.</w:t>
      </w:r>
    </w:p>
    <w:p w14:paraId="497233B8" w14:textId="302EE310" w:rsidR="00C31E42" w:rsidRDefault="00CF232C" w:rsidP="00C31E42">
      <w:pPr>
        <w:pStyle w:val="ListNumber3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Operations should have stated their return types, including “void”.</w:t>
      </w:r>
    </w:p>
    <w:p w14:paraId="6B01A76F" w14:textId="67F6CB63" w:rsidR="00326355" w:rsidRPr="00F3098F" w:rsidRDefault="005D5914" w:rsidP="00197C5D">
      <w:pPr>
        <w:pStyle w:val="ListNumber3"/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Clarify that </w:t>
      </w:r>
      <w:r w:rsidR="00603751">
        <w:rPr>
          <w:rFonts w:ascii="Calibri" w:hAnsi="Calibri"/>
        </w:rPr>
        <w:t>normally it should be lower case, except “String”</w:t>
      </w:r>
      <w:r w:rsidR="006E025C">
        <w:rPr>
          <w:rFonts w:ascii="Calibri" w:hAnsi="Calibri"/>
        </w:rPr>
        <w:t xml:space="preserve"> and Self-defined types.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1F8D123F" w:rsidR="00680296" w:rsidRPr="0031653A" w:rsidRDefault="00887E80" w:rsidP="00360B6E">
      <w:pPr>
        <w:rPr>
          <w:rFonts w:ascii="Calibri" w:hAnsi="Calibri"/>
        </w:rPr>
      </w:pPr>
      <w:r w:rsidRPr="0031653A">
        <w:rPr>
          <w:rFonts w:ascii="Calibri" w:hAnsi="Calibri"/>
          <w:b/>
        </w:rPr>
        <w:t>Zhiyi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712831">
        <w:rPr>
          <w:rStyle w:val="BodyText2Char"/>
          <w:rFonts w:ascii="Calibri" w:hAnsi="Calibri"/>
          <w:b/>
        </w:rPr>
        <w:t>3</w:t>
      </w:r>
      <w:r w:rsidR="00FB53D6">
        <w:rPr>
          <w:rStyle w:val="BodyText2Char"/>
          <w:rFonts w:ascii="Calibri" w:hAnsi="Calibri"/>
          <w:b/>
        </w:rPr>
        <w:t>:</w:t>
      </w:r>
      <w:r w:rsidR="007A308F">
        <w:rPr>
          <w:rStyle w:val="BodyText2Char"/>
          <w:rFonts w:ascii="Calibri" w:hAnsi="Calibri"/>
          <w:b/>
        </w:rPr>
        <w:t>27</w:t>
      </w:r>
      <w:bookmarkStart w:id="0" w:name="_GoBack"/>
      <w:bookmarkEnd w:id="0"/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r w:rsidR="00E9286F" w:rsidRPr="0031653A">
        <w:rPr>
          <w:rFonts w:ascii="Calibri" w:hAnsi="Calibri"/>
          <w:b/>
        </w:rPr>
        <w:t>Zhiyi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17055" w14:textId="77777777" w:rsidR="00CF2987" w:rsidRDefault="00CF2987" w:rsidP="00934644">
      <w:r>
        <w:separator/>
      </w:r>
    </w:p>
  </w:endnote>
  <w:endnote w:type="continuationSeparator" w:id="0">
    <w:p w14:paraId="591F0A62" w14:textId="77777777" w:rsidR="00CF2987" w:rsidRDefault="00CF2987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2584" w14:textId="77777777" w:rsidR="00CF2987" w:rsidRDefault="00CF2987" w:rsidP="00934644">
      <w:r>
        <w:separator/>
      </w:r>
    </w:p>
  </w:footnote>
  <w:footnote w:type="continuationSeparator" w:id="0">
    <w:p w14:paraId="106E43DB" w14:textId="77777777" w:rsidR="00CF2987" w:rsidRDefault="00CF2987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19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192324"/>
    <w:multiLevelType w:val="hybridMultilevel"/>
    <w:tmpl w:val="C874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367E3D"/>
    <w:multiLevelType w:val="hybridMultilevel"/>
    <w:tmpl w:val="59BA9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9534D"/>
    <w:multiLevelType w:val="hybridMultilevel"/>
    <w:tmpl w:val="73DADB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6702C7"/>
    <w:multiLevelType w:val="hybridMultilevel"/>
    <w:tmpl w:val="7278C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21"/>
  </w:num>
  <w:num w:numId="4">
    <w:abstractNumId w:val="11"/>
  </w:num>
  <w:num w:numId="5">
    <w:abstractNumId w:val="2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8"/>
  </w:num>
  <w:num w:numId="27">
    <w:abstractNumId w:val="10"/>
  </w:num>
  <w:num w:numId="28">
    <w:abstractNumId w:val="24"/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14"/>
  </w:num>
  <w:num w:numId="32">
    <w:abstractNumId w:val="2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0205A"/>
    <w:rsid w:val="00061723"/>
    <w:rsid w:val="00070EF2"/>
    <w:rsid w:val="000A4795"/>
    <w:rsid w:val="000B67B4"/>
    <w:rsid w:val="000D4187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77DD9"/>
    <w:rsid w:val="00193653"/>
    <w:rsid w:val="00197C5D"/>
    <w:rsid w:val="001B5856"/>
    <w:rsid w:val="001C0A05"/>
    <w:rsid w:val="001D332D"/>
    <w:rsid w:val="001D6546"/>
    <w:rsid w:val="001E7A9E"/>
    <w:rsid w:val="001F2266"/>
    <w:rsid w:val="001F79D7"/>
    <w:rsid w:val="0021636F"/>
    <w:rsid w:val="00217260"/>
    <w:rsid w:val="00220A71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D7624"/>
    <w:rsid w:val="002F5963"/>
    <w:rsid w:val="003122AC"/>
    <w:rsid w:val="0031653A"/>
    <w:rsid w:val="0032133C"/>
    <w:rsid w:val="00326355"/>
    <w:rsid w:val="00331DA0"/>
    <w:rsid w:val="00353266"/>
    <w:rsid w:val="00360B6E"/>
    <w:rsid w:val="003638C3"/>
    <w:rsid w:val="00397886"/>
    <w:rsid w:val="003B15F1"/>
    <w:rsid w:val="003E7EE4"/>
    <w:rsid w:val="00411F8B"/>
    <w:rsid w:val="004168B1"/>
    <w:rsid w:val="00417F8A"/>
    <w:rsid w:val="004437DF"/>
    <w:rsid w:val="00451C82"/>
    <w:rsid w:val="00457CBA"/>
    <w:rsid w:val="00465D67"/>
    <w:rsid w:val="004703C3"/>
    <w:rsid w:val="00477352"/>
    <w:rsid w:val="0048658B"/>
    <w:rsid w:val="00492B03"/>
    <w:rsid w:val="004B5C09"/>
    <w:rsid w:val="004E227E"/>
    <w:rsid w:val="004F2D6D"/>
    <w:rsid w:val="00500305"/>
    <w:rsid w:val="005200D0"/>
    <w:rsid w:val="00542CF0"/>
    <w:rsid w:val="00544A6F"/>
    <w:rsid w:val="00554276"/>
    <w:rsid w:val="0055461F"/>
    <w:rsid w:val="005639A9"/>
    <w:rsid w:val="0059204C"/>
    <w:rsid w:val="005D3729"/>
    <w:rsid w:val="005D5764"/>
    <w:rsid w:val="005D5914"/>
    <w:rsid w:val="005E5FDA"/>
    <w:rsid w:val="005F2808"/>
    <w:rsid w:val="005F7257"/>
    <w:rsid w:val="00603751"/>
    <w:rsid w:val="00615376"/>
    <w:rsid w:val="00616B41"/>
    <w:rsid w:val="00620AE8"/>
    <w:rsid w:val="00623846"/>
    <w:rsid w:val="0062579E"/>
    <w:rsid w:val="00644190"/>
    <w:rsid w:val="0064628C"/>
    <w:rsid w:val="006730C1"/>
    <w:rsid w:val="00680296"/>
    <w:rsid w:val="00687389"/>
    <w:rsid w:val="006928C1"/>
    <w:rsid w:val="006E025C"/>
    <w:rsid w:val="006F03D4"/>
    <w:rsid w:val="00712831"/>
    <w:rsid w:val="00712F4D"/>
    <w:rsid w:val="0071520D"/>
    <w:rsid w:val="00741116"/>
    <w:rsid w:val="00743FD4"/>
    <w:rsid w:val="00765C6A"/>
    <w:rsid w:val="00771C24"/>
    <w:rsid w:val="00790396"/>
    <w:rsid w:val="00791D86"/>
    <w:rsid w:val="007A308F"/>
    <w:rsid w:val="007D3FB4"/>
    <w:rsid w:val="007D5836"/>
    <w:rsid w:val="007F665C"/>
    <w:rsid w:val="008240DA"/>
    <w:rsid w:val="0083449B"/>
    <w:rsid w:val="008429E5"/>
    <w:rsid w:val="008443B3"/>
    <w:rsid w:val="00861509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1036D"/>
    <w:rsid w:val="00927324"/>
    <w:rsid w:val="00932F50"/>
    <w:rsid w:val="00934644"/>
    <w:rsid w:val="009475A0"/>
    <w:rsid w:val="009478F9"/>
    <w:rsid w:val="00955F8A"/>
    <w:rsid w:val="00977DAE"/>
    <w:rsid w:val="009921B8"/>
    <w:rsid w:val="009A6CA5"/>
    <w:rsid w:val="009F4469"/>
    <w:rsid w:val="00A07662"/>
    <w:rsid w:val="00A528B1"/>
    <w:rsid w:val="00A57F52"/>
    <w:rsid w:val="00A72406"/>
    <w:rsid w:val="00A80B4C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057D1"/>
    <w:rsid w:val="00B14023"/>
    <w:rsid w:val="00B23C24"/>
    <w:rsid w:val="00B435B5"/>
    <w:rsid w:val="00B66ABF"/>
    <w:rsid w:val="00B75CFC"/>
    <w:rsid w:val="00B949C4"/>
    <w:rsid w:val="00B96FF3"/>
    <w:rsid w:val="00BB6100"/>
    <w:rsid w:val="00BC151F"/>
    <w:rsid w:val="00BF09EC"/>
    <w:rsid w:val="00BF2DF4"/>
    <w:rsid w:val="00BF7334"/>
    <w:rsid w:val="00BF7EA1"/>
    <w:rsid w:val="00C14F7F"/>
    <w:rsid w:val="00C1643D"/>
    <w:rsid w:val="00C261A9"/>
    <w:rsid w:val="00C27485"/>
    <w:rsid w:val="00C31E42"/>
    <w:rsid w:val="00C37771"/>
    <w:rsid w:val="00C43364"/>
    <w:rsid w:val="00C45E41"/>
    <w:rsid w:val="00C53B01"/>
    <w:rsid w:val="00C81CFA"/>
    <w:rsid w:val="00C83F67"/>
    <w:rsid w:val="00C87B7E"/>
    <w:rsid w:val="00C87F8D"/>
    <w:rsid w:val="00C93693"/>
    <w:rsid w:val="00C95169"/>
    <w:rsid w:val="00CA3566"/>
    <w:rsid w:val="00CA750D"/>
    <w:rsid w:val="00CB3066"/>
    <w:rsid w:val="00CC42E0"/>
    <w:rsid w:val="00CE4972"/>
    <w:rsid w:val="00CF1893"/>
    <w:rsid w:val="00CF232C"/>
    <w:rsid w:val="00CF2987"/>
    <w:rsid w:val="00D31AB7"/>
    <w:rsid w:val="00D31B35"/>
    <w:rsid w:val="00D3705B"/>
    <w:rsid w:val="00D40A12"/>
    <w:rsid w:val="00D61700"/>
    <w:rsid w:val="00DA277D"/>
    <w:rsid w:val="00DF2868"/>
    <w:rsid w:val="00E05E8D"/>
    <w:rsid w:val="00E251D6"/>
    <w:rsid w:val="00E431C9"/>
    <w:rsid w:val="00E557FA"/>
    <w:rsid w:val="00E57860"/>
    <w:rsid w:val="00E729B4"/>
    <w:rsid w:val="00E9286F"/>
    <w:rsid w:val="00EA06A2"/>
    <w:rsid w:val="00EA3B3F"/>
    <w:rsid w:val="00EB4CAE"/>
    <w:rsid w:val="00ED6A3F"/>
    <w:rsid w:val="00F1168D"/>
    <w:rsid w:val="00F21B51"/>
    <w:rsid w:val="00F23697"/>
    <w:rsid w:val="00F3098F"/>
    <w:rsid w:val="00F36BB7"/>
    <w:rsid w:val="00F42515"/>
    <w:rsid w:val="00F432E2"/>
    <w:rsid w:val="00F462A0"/>
    <w:rsid w:val="00F500D6"/>
    <w:rsid w:val="00F55AB5"/>
    <w:rsid w:val="00F60FDC"/>
    <w:rsid w:val="00F80951"/>
    <w:rsid w:val="00F834C2"/>
    <w:rsid w:val="00F87B50"/>
    <w:rsid w:val="00FA4D2D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spacing w:before="240" w:after="60"/>
      <w:ind w:left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67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Cerf Meeting Minutes</vt:lpstr>
    </vt:vector>
  </TitlesOfParts>
  <Manager/>
  <Company>Microsoft Corporation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62</cp:revision>
  <cp:lastPrinted>2002-03-13T03:46:00Z</cp:lastPrinted>
  <dcterms:created xsi:type="dcterms:W3CDTF">2019-03-12T12:37:00Z</dcterms:created>
  <dcterms:modified xsi:type="dcterms:W3CDTF">2019-04-09T15:27:00Z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